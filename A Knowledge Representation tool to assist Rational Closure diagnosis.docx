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D9A2" w14:textId="41FB9624" w:rsidR="008C1C75" w:rsidRDefault="005A2899">
      <w:pPr>
        <w:pStyle w:val="Title"/>
      </w:pPr>
      <w:sdt>
        <w:sdtPr>
          <w:rPr>
            <w:rFonts w:ascii="Times" w:eastAsia="Times New Roman" w:hAnsi="Times" w:cs="Times New Roman"/>
            <w:b/>
            <w:bCs/>
            <w:kern w:val="0"/>
            <w:sz w:val="44"/>
            <w:szCs w:val="44"/>
            <w:lang w:val="en-ZA" w:eastAsia="en-GB"/>
          </w:rPr>
          <w:alias w:val="Title"/>
          <w:tag w:val=""/>
          <w:id w:val="726351117"/>
          <w:placeholder>
            <w:docPart w:val="D741AF8B3C9C4A46A966CF0FCE263AF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5A2899">
            <w:rPr>
              <w:rFonts w:ascii="Times" w:eastAsia="Times New Roman" w:hAnsi="Times" w:cs="Times New Roman"/>
              <w:b/>
              <w:bCs/>
              <w:kern w:val="0"/>
              <w:sz w:val="44"/>
              <w:szCs w:val="44"/>
              <w:lang w:val="en-ZA" w:eastAsia="en-GB"/>
            </w:rPr>
            <w:t>A Knowledge Representation tool to assist Rational Closure diagnosis</w:t>
          </w:r>
        </w:sdtContent>
      </w:sdt>
    </w:p>
    <w:p w14:paraId="58DAD4F1" w14:textId="6F945046" w:rsidR="005A2899" w:rsidRDefault="005A2899">
      <w:pPr>
        <w:pStyle w:val="Title2"/>
      </w:pPr>
      <w:r>
        <w:t>Anri Lombard (</w:t>
      </w:r>
      <w:hyperlink r:id="rId8" w:history="1">
        <w:r w:rsidRPr="00654F01">
          <w:rPr>
            <w:rStyle w:val="Hyperlink"/>
          </w:rPr>
          <w:t>LMBANR001@myuct.ac.za</w:t>
        </w:r>
      </w:hyperlink>
      <w:r>
        <w:t xml:space="preserve">), </w:t>
      </w:r>
    </w:p>
    <w:p w14:paraId="4C22E1D6" w14:textId="0ED406FC" w:rsidR="008C1C75" w:rsidRDefault="005A2899">
      <w:pPr>
        <w:pStyle w:val="Title2"/>
      </w:pPr>
      <w:r>
        <w:t>Supervisor: Tommie Meyer (</w:t>
      </w:r>
      <w:r w:rsidRPr="005A2899">
        <w:t>tommie.meyer@uct.ac.za</w:t>
      </w:r>
      <w:r>
        <w:t>)</w:t>
      </w:r>
    </w:p>
    <w:p w14:paraId="713E9B3E" w14:textId="7A00C7B3" w:rsidR="008C1C75" w:rsidRDefault="005A2899">
      <w:pPr>
        <w:pStyle w:val="Title2"/>
      </w:pPr>
      <w:r>
        <w:t>University of Cape Town</w:t>
      </w:r>
    </w:p>
    <w:p w14:paraId="09D684D3" w14:textId="77777777" w:rsidR="008C1C75" w:rsidRDefault="00CE59D0">
      <w:pPr>
        <w:pStyle w:val="Title"/>
      </w:pPr>
      <w:r>
        <w:rPr>
          <w:lang w:val="en-GB" w:bidi="en-GB"/>
        </w:rPr>
        <w:t>Author Note</w:t>
      </w:r>
    </w:p>
    <w:p w14:paraId="05B24A54" w14:textId="77777777" w:rsidR="008C1C75" w:rsidRDefault="00510E08">
      <w:sdt>
        <w:sdtPr>
          <w:id w:val="716785028"/>
          <w:placeholder>
            <w:docPart w:val="F91314618D511C498438B417CE2A5A82"/>
          </w:placeholder>
          <w:temporary/>
          <w:showingPlcHdr/>
          <w15:appearance w15:val="hidden"/>
          <w:text/>
        </w:sdtPr>
        <w:sdtEndPr/>
        <w:sdtContent>
          <w:r w:rsidR="00CE59D0">
            <w:rPr>
              <w:lang w:val="en-GB" w:bidi="en-GB"/>
            </w:rPr>
            <w:t>[Include any grant/funding information and a complete correspondence address.]</w:t>
          </w:r>
        </w:sdtContent>
      </w:sdt>
    </w:p>
    <w:p w14:paraId="23DA2A6B"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039A23AA" w14:textId="77777777" w:rsidR="008C1C75" w:rsidRDefault="00CE59D0">
          <w:pPr>
            <w:pStyle w:val="TOCHeading"/>
          </w:pPr>
          <w:r>
            <w:rPr>
              <w:lang w:val="en-GB" w:bidi="en-GB"/>
            </w:rPr>
            <w:t>Table of Contents</w:t>
          </w:r>
        </w:p>
        <w:p w14:paraId="620594E0" w14:textId="702E4333" w:rsidR="00B17B1D" w:rsidRDefault="00CE59D0">
          <w:pPr>
            <w:pStyle w:val="TOC1"/>
            <w:tabs>
              <w:tab w:val="right" w:leader="dot" w:pos="9016"/>
            </w:tabs>
            <w:rPr>
              <w:noProof/>
              <w:kern w:val="0"/>
              <w:lang w:val="en-ZA"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116751818" w:history="1">
            <w:r w:rsidR="00B17B1D" w:rsidRPr="00E81A66">
              <w:rPr>
                <w:rStyle w:val="Hyperlink"/>
                <w:noProof/>
                <w:lang w:val="en-GB" w:bidi="en-GB"/>
              </w:rPr>
              <w:t>Abstract</w:t>
            </w:r>
            <w:r w:rsidR="00B17B1D">
              <w:rPr>
                <w:noProof/>
                <w:webHidden/>
              </w:rPr>
              <w:tab/>
            </w:r>
            <w:r w:rsidR="00B17B1D">
              <w:rPr>
                <w:noProof/>
                <w:webHidden/>
              </w:rPr>
              <w:fldChar w:fldCharType="begin"/>
            </w:r>
            <w:r w:rsidR="00B17B1D">
              <w:rPr>
                <w:noProof/>
                <w:webHidden/>
              </w:rPr>
              <w:instrText xml:space="preserve"> PAGEREF _Toc116751818 \h </w:instrText>
            </w:r>
            <w:r w:rsidR="00B17B1D">
              <w:rPr>
                <w:noProof/>
                <w:webHidden/>
              </w:rPr>
            </w:r>
            <w:r w:rsidR="00B17B1D">
              <w:rPr>
                <w:noProof/>
                <w:webHidden/>
              </w:rPr>
              <w:fldChar w:fldCharType="separate"/>
            </w:r>
            <w:r w:rsidR="00B17B1D">
              <w:rPr>
                <w:noProof/>
                <w:webHidden/>
              </w:rPr>
              <w:t>3</w:t>
            </w:r>
            <w:r w:rsidR="00B17B1D">
              <w:rPr>
                <w:noProof/>
                <w:webHidden/>
              </w:rPr>
              <w:fldChar w:fldCharType="end"/>
            </w:r>
          </w:hyperlink>
        </w:p>
        <w:p w14:paraId="0B2D3776" w14:textId="2F12D13D" w:rsidR="00B17B1D" w:rsidRDefault="00B17B1D">
          <w:pPr>
            <w:pStyle w:val="TOC1"/>
            <w:tabs>
              <w:tab w:val="right" w:leader="dot" w:pos="9016"/>
            </w:tabs>
            <w:rPr>
              <w:noProof/>
              <w:kern w:val="0"/>
              <w:lang w:val="en-ZA" w:eastAsia="en-GB"/>
            </w:rPr>
          </w:pPr>
          <w:hyperlink w:anchor="_Toc116751819" w:history="1">
            <w:r w:rsidRPr="00E81A66">
              <w:rPr>
                <w:rStyle w:val="Hyperlink"/>
                <w:noProof/>
              </w:rPr>
              <w:t>A Knowledge Representation tool to assist Rational Closure diagnosis</w:t>
            </w:r>
            <w:r>
              <w:rPr>
                <w:noProof/>
                <w:webHidden/>
              </w:rPr>
              <w:tab/>
            </w:r>
            <w:r>
              <w:rPr>
                <w:noProof/>
                <w:webHidden/>
              </w:rPr>
              <w:fldChar w:fldCharType="begin"/>
            </w:r>
            <w:r>
              <w:rPr>
                <w:noProof/>
                <w:webHidden/>
              </w:rPr>
              <w:instrText xml:space="preserve"> PAGEREF _Toc116751819 \h </w:instrText>
            </w:r>
            <w:r>
              <w:rPr>
                <w:noProof/>
                <w:webHidden/>
              </w:rPr>
            </w:r>
            <w:r>
              <w:rPr>
                <w:noProof/>
                <w:webHidden/>
              </w:rPr>
              <w:fldChar w:fldCharType="separate"/>
            </w:r>
            <w:r>
              <w:rPr>
                <w:noProof/>
                <w:webHidden/>
              </w:rPr>
              <w:t>4</w:t>
            </w:r>
            <w:r>
              <w:rPr>
                <w:noProof/>
                <w:webHidden/>
              </w:rPr>
              <w:fldChar w:fldCharType="end"/>
            </w:r>
          </w:hyperlink>
        </w:p>
        <w:p w14:paraId="60B5546D" w14:textId="29BF8320" w:rsidR="00B17B1D" w:rsidRDefault="00B17B1D">
          <w:pPr>
            <w:pStyle w:val="TOC1"/>
            <w:tabs>
              <w:tab w:val="right" w:leader="dot" w:pos="9016"/>
            </w:tabs>
            <w:rPr>
              <w:noProof/>
              <w:kern w:val="0"/>
              <w:lang w:val="en-ZA" w:eastAsia="en-GB"/>
            </w:rPr>
          </w:pPr>
          <w:hyperlink w:anchor="_Toc116751820" w:history="1">
            <w:r w:rsidRPr="00E81A66">
              <w:rPr>
                <w:rStyle w:val="Hyperlink"/>
                <w:noProof/>
              </w:rPr>
              <w:t>Introduction</w:t>
            </w:r>
            <w:r>
              <w:rPr>
                <w:noProof/>
                <w:webHidden/>
              </w:rPr>
              <w:tab/>
            </w:r>
            <w:r>
              <w:rPr>
                <w:noProof/>
                <w:webHidden/>
              </w:rPr>
              <w:fldChar w:fldCharType="begin"/>
            </w:r>
            <w:r>
              <w:rPr>
                <w:noProof/>
                <w:webHidden/>
              </w:rPr>
              <w:instrText xml:space="preserve"> PAGEREF _Toc116751820 \h </w:instrText>
            </w:r>
            <w:r>
              <w:rPr>
                <w:noProof/>
                <w:webHidden/>
              </w:rPr>
            </w:r>
            <w:r>
              <w:rPr>
                <w:noProof/>
                <w:webHidden/>
              </w:rPr>
              <w:fldChar w:fldCharType="separate"/>
            </w:r>
            <w:r>
              <w:rPr>
                <w:noProof/>
                <w:webHidden/>
              </w:rPr>
              <w:t>4</w:t>
            </w:r>
            <w:r>
              <w:rPr>
                <w:noProof/>
                <w:webHidden/>
              </w:rPr>
              <w:fldChar w:fldCharType="end"/>
            </w:r>
          </w:hyperlink>
        </w:p>
        <w:p w14:paraId="2774BA08" w14:textId="02F7B8D7" w:rsidR="00B17B1D" w:rsidRDefault="00B17B1D">
          <w:pPr>
            <w:pStyle w:val="TOC2"/>
            <w:tabs>
              <w:tab w:val="right" w:leader="dot" w:pos="9016"/>
            </w:tabs>
            <w:rPr>
              <w:noProof/>
              <w:kern w:val="0"/>
              <w:lang w:val="en-ZA" w:eastAsia="en-GB"/>
            </w:rPr>
          </w:pPr>
          <w:hyperlink w:anchor="_Toc116751821" w:history="1">
            <w:r w:rsidRPr="00E81A66">
              <w:rPr>
                <w:rStyle w:val="Hyperlink"/>
                <w:noProof/>
              </w:rPr>
              <w:t>Problem Statement</w:t>
            </w:r>
            <w:r>
              <w:rPr>
                <w:noProof/>
                <w:webHidden/>
              </w:rPr>
              <w:tab/>
            </w:r>
            <w:r>
              <w:rPr>
                <w:noProof/>
                <w:webHidden/>
              </w:rPr>
              <w:fldChar w:fldCharType="begin"/>
            </w:r>
            <w:r>
              <w:rPr>
                <w:noProof/>
                <w:webHidden/>
              </w:rPr>
              <w:instrText xml:space="preserve"> PAGEREF _Toc116751821 \h </w:instrText>
            </w:r>
            <w:r>
              <w:rPr>
                <w:noProof/>
                <w:webHidden/>
              </w:rPr>
            </w:r>
            <w:r>
              <w:rPr>
                <w:noProof/>
                <w:webHidden/>
              </w:rPr>
              <w:fldChar w:fldCharType="separate"/>
            </w:r>
            <w:r>
              <w:rPr>
                <w:noProof/>
                <w:webHidden/>
              </w:rPr>
              <w:t>4</w:t>
            </w:r>
            <w:r>
              <w:rPr>
                <w:noProof/>
                <w:webHidden/>
              </w:rPr>
              <w:fldChar w:fldCharType="end"/>
            </w:r>
          </w:hyperlink>
        </w:p>
        <w:p w14:paraId="441195FB" w14:textId="094D7C9B" w:rsidR="00B17B1D" w:rsidRDefault="00B17B1D">
          <w:pPr>
            <w:pStyle w:val="TOC2"/>
            <w:tabs>
              <w:tab w:val="right" w:leader="dot" w:pos="9016"/>
            </w:tabs>
            <w:rPr>
              <w:noProof/>
              <w:kern w:val="0"/>
              <w:lang w:val="en-ZA" w:eastAsia="en-GB"/>
            </w:rPr>
          </w:pPr>
          <w:hyperlink w:anchor="_Toc116751822" w:history="1">
            <w:r w:rsidRPr="00E81A66">
              <w:rPr>
                <w:rStyle w:val="Hyperlink"/>
                <w:noProof/>
              </w:rPr>
              <w:t>Motivation</w:t>
            </w:r>
            <w:r>
              <w:rPr>
                <w:noProof/>
                <w:webHidden/>
              </w:rPr>
              <w:tab/>
            </w:r>
            <w:r>
              <w:rPr>
                <w:noProof/>
                <w:webHidden/>
              </w:rPr>
              <w:fldChar w:fldCharType="begin"/>
            </w:r>
            <w:r>
              <w:rPr>
                <w:noProof/>
                <w:webHidden/>
              </w:rPr>
              <w:instrText xml:space="preserve"> PAGEREF _Toc116751822 \h </w:instrText>
            </w:r>
            <w:r>
              <w:rPr>
                <w:noProof/>
                <w:webHidden/>
              </w:rPr>
            </w:r>
            <w:r>
              <w:rPr>
                <w:noProof/>
                <w:webHidden/>
              </w:rPr>
              <w:fldChar w:fldCharType="separate"/>
            </w:r>
            <w:r>
              <w:rPr>
                <w:noProof/>
                <w:webHidden/>
              </w:rPr>
              <w:t>4</w:t>
            </w:r>
            <w:r>
              <w:rPr>
                <w:noProof/>
                <w:webHidden/>
              </w:rPr>
              <w:fldChar w:fldCharType="end"/>
            </w:r>
          </w:hyperlink>
        </w:p>
        <w:p w14:paraId="71B38630" w14:textId="44F5A23D" w:rsidR="00B17B1D" w:rsidRDefault="00B17B1D">
          <w:pPr>
            <w:pStyle w:val="TOC2"/>
            <w:tabs>
              <w:tab w:val="right" w:leader="dot" w:pos="9016"/>
            </w:tabs>
            <w:rPr>
              <w:noProof/>
              <w:kern w:val="0"/>
              <w:lang w:val="en-ZA" w:eastAsia="en-GB"/>
            </w:rPr>
          </w:pPr>
          <w:hyperlink w:anchor="_Toc116751823" w:history="1">
            <w:r w:rsidRPr="00E81A66">
              <w:rPr>
                <w:rStyle w:val="Hyperlink"/>
                <w:noProof/>
              </w:rPr>
              <w:t>Research Objectives</w:t>
            </w:r>
            <w:r>
              <w:rPr>
                <w:noProof/>
                <w:webHidden/>
              </w:rPr>
              <w:tab/>
            </w:r>
            <w:r>
              <w:rPr>
                <w:noProof/>
                <w:webHidden/>
              </w:rPr>
              <w:fldChar w:fldCharType="begin"/>
            </w:r>
            <w:r>
              <w:rPr>
                <w:noProof/>
                <w:webHidden/>
              </w:rPr>
              <w:instrText xml:space="preserve"> PAGEREF _Toc116751823 \h </w:instrText>
            </w:r>
            <w:r>
              <w:rPr>
                <w:noProof/>
                <w:webHidden/>
              </w:rPr>
            </w:r>
            <w:r>
              <w:rPr>
                <w:noProof/>
                <w:webHidden/>
              </w:rPr>
              <w:fldChar w:fldCharType="separate"/>
            </w:r>
            <w:r>
              <w:rPr>
                <w:noProof/>
                <w:webHidden/>
              </w:rPr>
              <w:t>5</w:t>
            </w:r>
            <w:r>
              <w:rPr>
                <w:noProof/>
                <w:webHidden/>
              </w:rPr>
              <w:fldChar w:fldCharType="end"/>
            </w:r>
          </w:hyperlink>
        </w:p>
        <w:p w14:paraId="0F2FCEA2" w14:textId="3DEE8708" w:rsidR="00B17B1D" w:rsidRDefault="00B17B1D">
          <w:pPr>
            <w:pStyle w:val="TOC1"/>
            <w:tabs>
              <w:tab w:val="right" w:leader="dot" w:pos="9016"/>
            </w:tabs>
            <w:rPr>
              <w:noProof/>
              <w:kern w:val="0"/>
              <w:lang w:val="en-ZA" w:eastAsia="en-GB"/>
            </w:rPr>
          </w:pPr>
          <w:hyperlink w:anchor="_Toc116751824" w:history="1">
            <w:r w:rsidRPr="00E81A66">
              <w:rPr>
                <w:rStyle w:val="Hyperlink"/>
                <w:noProof/>
              </w:rPr>
              <w:t>Methodology/implementation</w:t>
            </w:r>
            <w:r>
              <w:rPr>
                <w:noProof/>
                <w:webHidden/>
              </w:rPr>
              <w:tab/>
            </w:r>
            <w:r>
              <w:rPr>
                <w:noProof/>
                <w:webHidden/>
              </w:rPr>
              <w:fldChar w:fldCharType="begin"/>
            </w:r>
            <w:r>
              <w:rPr>
                <w:noProof/>
                <w:webHidden/>
              </w:rPr>
              <w:instrText xml:space="preserve"> PAGEREF _Toc116751824 \h </w:instrText>
            </w:r>
            <w:r>
              <w:rPr>
                <w:noProof/>
                <w:webHidden/>
              </w:rPr>
            </w:r>
            <w:r>
              <w:rPr>
                <w:noProof/>
                <w:webHidden/>
              </w:rPr>
              <w:fldChar w:fldCharType="separate"/>
            </w:r>
            <w:r>
              <w:rPr>
                <w:noProof/>
                <w:webHidden/>
              </w:rPr>
              <w:t>5</w:t>
            </w:r>
            <w:r>
              <w:rPr>
                <w:noProof/>
                <w:webHidden/>
              </w:rPr>
              <w:fldChar w:fldCharType="end"/>
            </w:r>
          </w:hyperlink>
        </w:p>
        <w:p w14:paraId="3816E59C" w14:textId="233BFF30" w:rsidR="00B17B1D" w:rsidRDefault="00B17B1D">
          <w:pPr>
            <w:pStyle w:val="TOC2"/>
            <w:tabs>
              <w:tab w:val="right" w:leader="dot" w:pos="9016"/>
            </w:tabs>
            <w:rPr>
              <w:noProof/>
              <w:kern w:val="0"/>
              <w:lang w:val="en-ZA" w:eastAsia="en-GB"/>
            </w:rPr>
          </w:pPr>
          <w:hyperlink w:anchor="_Toc116751825" w:history="1">
            <w:r w:rsidRPr="00E81A66">
              <w:rPr>
                <w:rStyle w:val="Hyperlink"/>
                <w:noProof/>
              </w:rPr>
              <w:t>Major software artifacts</w:t>
            </w:r>
            <w:r>
              <w:rPr>
                <w:noProof/>
                <w:webHidden/>
              </w:rPr>
              <w:tab/>
            </w:r>
            <w:r>
              <w:rPr>
                <w:noProof/>
                <w:webHidden/>
              </w:rPr>
              <w:fldChar w:fldCharType="begin"/>
            </w:r>
            <w:r>
              <w:rPr>
                <w:noProof/>
                <w:webHidden/>
              </w:rPr>
              <w:instrText xml:space="preserve"> PAGEREF _Toc116751825 \h </w:instrText>
            </w:r>
            <w:r>
              <w:rPr>
                <w:noProof/>
                <w:webHidden/>
              </w:rPr>
            </w:r>
            <w:r>
              <w:rPr>
                <w:noProof/>
                <w:webHidden/>
              </w:rPr>
              <w:fldChar w:fldCharType="separate"/>
            </w:r>
            <w:r>
              <w:rPr>
                <w:noProof/>
                <w:webHidden/>
              </w:rPr>
              <w:t>6</w:t>
            </w:r>
            <w:r>
              <w:rPr>
                <w:noProof/>
                <w:webHidden/>
              </w:rPr>
              <w:fldChar w:fldCharType="end"/>
            </w:r>
          </w:hyperlink>
        </w:p>
        <w:p w14:paraId="61735375" w14:textId="6D454357" w:rsidR="00B17B1D" w:rsidRDefault="00B17B1D">
          <w:pPr>
            <w:pStyle w:val="TOC2"/>
            <w:tabs>
              <w:tab w:val="right" w:leader="dot" w:pos="9016"/>
            </w:tabs>
            <w:rPr>
              <w:noProof/>
              <w:kern w:val="0"/>
              <w:lang w:val="en-ZA" w:eastAsia="en-GB"/>
            </w:rPr>
          </w:pPr>
          <w:hyperlink w:anchor="_Toc116751826" w:history="1">
            <w:r w:rsidRPr="00E81A66">
              <w:rPr>
                <w:rStyle w:val="Hyperlink"/>
                <w:noProof/>
              </w:rPr>
              <w:t>Algorithms</w:t>
            </w:r>
            <w:r>
              <w:rPr>
                <w:noProof/>
                <w:webHidden/>
              </w:rPr>
              <w:tab/>
            </w:r>
            <w:r>
              <w:rPr>
                <w:noProof/>
                <w:webHidden/>
              </w:rPr>
              <w:fldChar w:fldCharType="begin"/>
            </w:r>
            <w:r>
              <w:rPr>
                <w:noProof/>
                <w:webHidden/>
              </w:rPr>
              <w:instrText xml:space="preserve"> PAGEREF _Toc116751826 \h </w:instrText>
            </w:r>
            <w:r>
              <w:rPr>
                <w:noProof/>
                <w:webHidden/>
              </w:rPr>
            </w:r>
            <w:r>
              <w:rPr>
                <w:noProof/>
                <w:webHidden/>
              </w:rPr>
              <w:fldChar w:fldCharType="separate"/>
            </w:r>
            <w:r>
              <w:rPr>
                <w:noProof/>
                <w:webHidden/>
              </w:rPr>
              <w:t>6</w:t>
            </w:r>
            <w:r>
              <w:rPr>
                <w:noProof/>
                <w:webHidden/>
              </w:rPr>
              <w:fldChar w:fldCharType="end"/>
            </w:r>
          </w:hyperlink>
        </w:p>
        <w:p w14:paraId="20559BC7" w14:textId="67812F7D" w:rsidR="00B17B1D" w:rsidRDefault="00B17B1D">
          <w:pPr>
            <w:pStyle w:val="TOC3"/>
            <w:tabs>
              <w:tab w:val="right" w:leader="dot" w:pos="9016"/>
            </w:tabs>
            <w:rPr>
              <w:noProof/>
              <w:kern w:val="0"/>
              <w:lang w:val="en-ZA" w:eastAsia="en-GB"/>
            </w:rPr>
          </w:pPr>
          <w:hyperlink w:anchor="_Toc116751827" w:history="1">
            <w:r w:rsidRPr="00E81A66">
              <w:rPr>
                <w:rStyle w:val="Hyperlink"/>
                <w:noProof/>
              </w:rPr>
              <w:t>BaseRank.</w:t>
            </w:r>
            <w:r>
              <w:rPr>
                <w:noProof/>
                <w:webHidden/>
              </w:rPr>
              <w:tab/>
            </w:r>
            <w:r>
              <w:rPr>
                <w:noProof/>
                <w:webHidden/>
              </w:rPr>
              <w:fldChar w:fldCharType="begin"/>
            </w:r>
            <w:r>
              <w:rPr>
                <w:noProof/>
                <w:webHidden/>
              </w:rPr>
              <w:instrText xml:space="preserve"> PAGEREF _Toc116751827 \h </w:instrText>
            </w:r>
            <w:r>
              <w:rPr>
                <w:noProof/>
                <w:webHidden/>
              </w:rPr>
            </w:r>
            <w:r>
              <w:rPr>
                <w:noProof/>
                <w:webHidden/>
              </w:rPr>
              <w:fldChar w:fldCharType="separate"/>
            </w:r>
            <w:r>
              <w:rPr>
                <w:noProof/>
                <w:webHidden/>
              </w:rPr>
              <w:t>6</w:t>
            </w:r>
            <w:r>
              <w:rPr>
                <w:noProof/>
                <w:webHidden/>
              </w:rPr>
              <w:fldChar w:fldCharType="end"/>
            </w:r>
          </w:hyperlink>
        </w:p>
        <w:p w14:paraId="0F45E6D4" w14:textId="6E8C06BA" w:rsidR="00B17B1D" w:rsidRDefault="00B17B1D">
          <w:pPr>
            <w:pStyle w:val="TOC3"/>
            <w:tabs>
              <w:tab w:val="right" w:leader="dot" w:pos="9016"/>
            </w:tabs>
            <w:rPr>
              <w:noProof/>
              <w:kern w:val="0"/>
              <w:lang w:val="en-ZA" w:eastAsia="en-GB"/>
            </w:rPr>
          </w:pPr>
          <w:hyperlink w:anchor="_Toc116751828" w:history="1">
            <w:r w:rsidRPr="00E81A66">
              <w:rPr>
                <w:rStyle w:val="Hyperlink"/>
                <w:noProof/>
              </w:rPr>
              <w:t>Rational Closure.</w:t>
            </w:r>
            <w:r>
              <w:rPr>
                <w:noProof/>
                <w:webHidden/>
              </w:rPr>
              <w:tab/>
            </w:r>
            <w:r>
              <w:rPr>
                <w:noProof/>
                <w:webHidden/>
              </w:rPr>
              <w:fldChar w:fldCharType="begin"/>
            </w:r>
            <w:r>
              <w:rPr>
                <w:noProof/>
                <w:webHidden/>
              </w:rPr>
              <w:instrText xml:space="preserve"> PAGEREF _Toc116751828 \h </w:instrText>
            </w:r>
            <w:r>
              <w:rPr>
                <w:noProof/>
                <w:webHidden/>
              </w:rPr>
            </w:r>
            <w:r>
              <w:rPr>
                <w:noProof/>
                <w:webHidden/>
              </w:rPr>
              <w:fldChar w:fldCharType="separate"/>
            </w:r>
            <w:r>
              <w:rPr>
                <w:noProof/>
                <w:webHidden/>
              </w:rPr>
              <w:t>7</w:t>
            </w:r>
            <w:r>
              <w:rPr>
                <w:noProof/>
                <w:webHidden/>
              </w:rPr>
              <w:fldChar w:fldCharType="end"/>
            </w:r>
          </w:hyperlink>
        </w:p>
        <w:p w14:paraId="07B51C13" w14:textId="28738E20" w:rsidR="00B17B1D" w:rsidRDefault="00B17B1D">
          <w:pPr>
            <w:pStyle w:val="TOC2"/>
            <w:tabs>
              <w:tab w:val="right" w:leader="dot" w:pos="9016"/>
            </w:tabs>
            <w:rPr>
              <w:noProof/>
              <w:kern w:val="0"/>
              <w:lang w:val="en-ZA" w:eastAsia="en-GB"/>
            </w:rPr>
          </w:pPr>
          <w:hyperlink w:anchor="_Toc116751829" w:history="1">
            <w:r w:rsidRPr="00E81A66">
              <w:rPr>
                <w:rStyle w:val="Hyperlink"/>
                <w:noProof/>
              </w:rPr>
              <w:t>Interfaces</w:t>
            </w:r>
            <w:r>
              <w:rPr>
                <w:noProof/>
                <w:webHidden/>
              </w:rPr>
              <w:tab/>
            </w:r>
            <w:r>
              <w:rPr>
                <w:noProof/>
                <w:webHidden/>
              </w:rPr>
              <w:fldChar w:fldCharType="begin"/>
            </w:r>
            <w:r>
              <w:rPr>
                <w:noProof/>
                <w:webHidden/>
              </w:rPr>
              <w:instrText xml:space="preserve"> PAGEREF _Toc116751829 \h </w:instrText>
            </w:r>
            <w:r>
              <w:rPr>
                <w:noProof/>
                <w:webHidden/>
              </w:rPr>
            </w:r>
            <w:r>
              <w:rPr>
                <w:noProof/>
                <w:webHidden/>
              </w:rPr>
              <w:fldChar w:fldCharType="separate"/>
            </w:r>
            <w:r>
              <w:rPr>
                <w:noProof/>
                <w:webHidden/>
              </w:rPr>
              <w:t>9</w:t>
            </w:r>
            <w:r>
              <w:rPr>
                <w:noProof/>
                <w:webHidden/>
              </w:rPr>
              <w:fldChar w:fldCharType="end"/>
            </w:r>
          </w:hyperlink>
        </w:p>
        <w:p w14:paraId="4A02BC33" w14:textId="314B58CF" w:rsidR="00B17B1D" w:rsidRDefault="00B17B1D">
          <w:pPr>
            <w:pStyle w:val="TOC3"/>
            <w:tabs>
              <w:tab w:val="right" w:leader="dot" w:pos="9016"/>
            </w:tabs>
            <w:rPr>
              <w:noProof/>
              <w:kern w:val="0"/>
              <w:lang w:val="en-ZA" w:eastAsia="en-GB"/>
            </w:rPr>
          </w:pPr>
          <w:hyperlink w:anchor="_Toc116751830" w:history="1">
            <w:r w:rsidRPr="00E81A66">
              <w:rPr>
                <w:rStyle w:val="Hyperlink"/>
                <w:noProof/>
              </w:rPr>
              <w:t xml:space="preserve">Rational </w:t>
            </w:r>
            <w:r w:rsidRPr="00E81A66">
              <w:rPr>
                <w:rStyle w:val="Hyperlink"/>
                <w:noProof/>
              </w:rPr>
              <w:t>C</w:t>
            </w:r>
            <w:r w:rsidRPr="00E81A66">
              <w:rPr>
                <w:rStyle w:val="Hyperlink"/>
                <w:noProof/>
              </w:rPr>
              <w:t>losure.</w:t>
            </w:r>
            <w:r>
              <w:rPr>
                <w:noProof/>
                <w:webHidden/>
              </w:rPr>
              <w:tab/>
            </w:r>
            <w:r>
              <w:rPr>
                <w:noProof/>
                <w:webHidden/>
              </w:rPr>
              <w:fldChar w:fldCharType="begin"/>
            </w:r>
            <w:r>
              <w:rPr>
                <w:noProof/>
                <w:webHidden/>
              </w:rPr>
              <w:instrText xml:space="preserve"> PAGEREF _Toc116751830 \h </w:instrText>
            </w:r>
            <w:r>
              <w:rPr>
                <w:noProof/>
                <w:webHidden/>
              </w:rPr>
            </w:r>
            <w:r>
              <w:rPr>
                <w:noProof/>
                <w:webHidden/>
              </w:rPr>
              <w:fldChar w:fldCharType="separate"/>
            </w:r>
            <w:r>
              <w:rPr>
                <w:noProof/>
                <w:webHidden/>
              </w:rPr>
              <w:t>9</w:t>
            </w:r>
            <w:r>
              <w:rPr>
                <w:noProof/>
                <w:webHidden/>
              </w:rPr>
              <w:fldChar w:fldCharType="end"/>
            </w:r>
          </w:hyperlink>
        </w:p>
        <w:p w14:paraId="65FACC50" w14:textId="10914913" w:rsidR="00B17B1D" w:rsidRDefault="00B17B1D">
          <w:pPr>
            <w:pStyle w:val="TOC3"/>
            <w:tabs>
              <w:tab w:val="right" w:leader="dot" w:pos="9016"/>
            </w:tabs>
            <w:rPr>
              <w:noProof/>
              <w:kern w:val="0"/>
              <w:lang w:val="en-ZA" w:eastAsia="en-GB"/>
            </w:rPr>
          </w:pPr>
          <w:hyperlink w:anchor="_Toc116751831" w:history="1">
            <w:r w:rsidRPr="00E81A66">
              <w:rPr>
                <w:rStyle w:val="Hyperlink"/>
                <w:noProof/>
              </w:rPr>
              <w:t>GUI.</w:t>
            </w:r>
            <w:r>
              <w:rPr>
                <w:noProof/>
                <w:webHidden/>
              </w:rPr>
              <w:tab/>
            </w:r>
            <w:r>
              <w:rPr>
                <w:noProof/>
                <w:webHidden/>
              </w:rPr>
              <w:fldChar w:fldCharType="begin"/>
            </w:r>
            <w:r>
              <w:rPr>
                <w:noProof/>
                <w:webHidden/>
              </w:rPr>
              <w:instrText xml:space="preserve"> PAGEREF _Toc116751831 \h </w:instrText>
            </w:r>
            <w:r>
              <w:rPr>
                <w:noProof/>
                <w:webHidden/>
              </w:rPr>
            </w:r>
            <w:r>
              <w:rPr>
                <w:noProof/>
                <w:webHidden/>
              </w:rPr>
              <w:fldChar w:fldCharType="separate"/>
            </w:r>
            <w:r>
              <w:rPr>
                <w:noProof/>
                <w:webHidden/>
              </w:rPr>
              <w:t>11</w:t>
            </w:r>
            <w:r>
              <w:rPr>
                <w:noProof/>
                <w:webHidden/>
              </w:rPr>
              <w:fldChar w:fldCharType="end"/>
            </w:r>
          </w:hyperlink>
        </w:p>
        <w:p w14:paraId="617D0675" w14:textId="7C0FAA63" w:rsidR="00B17B1D" w:rsidRDefault="00B17B1D">
          <w:pPr>
            <w:pStyle w:val="TOC1"/>
            <w:tabs>
              <w:tab w:val="right" w:leader="dot" w:pos="9016"/>
            </w:tabs>
            <w:rPr>
              <w:noProof/>
              <w:kern w:val="0"/>
              <w:lang w:val="en-ZA" w:eastAsia="en-GB"/>
            </w:rPr>
          </w:pPr>
          <w:hyperlink w:anchor="_Toc116751832" w:history="1">
            <w:r w:rsidRPr="00E81A66">
              <w:rPr>
                <w:rStyle w:val="Hyperlink"/>
                <w:noProof/>
                <w:lang w:val="en-GB" w:bidi="en-GB"/>
              </w:rPr>
              <w:t>References</w:t>
            </w:r>
            <w:r>
              <w:rPr>
                <w:noProof/>
                <w:webHidden/>
              </w:rPr>
              <w:tab/>
            </w:r>
            <w:r>
              <w:rPr>
                <w:noProof/>
                <w:webHidden/>
              </w:rPr>
              <w:fldChar w:fldCharType="begin"/>
            </w:r>
            <w:r>
              <w:rPr>
                <w:noProof/>
                <w:webHidden/>
              </w:rPr>
              <w:instrText xml:space="preserve"> PAGEREF _Toc116751832 \h </w:instrText>
            </w:r>
            <w:r>
              <w:rPr>
                <w:noProof/>
                <w:webHidden/>
              </w:rPr>
            </w:r>
            <w:r>
              <w:rPr>
                <w:noProof/>
                <w:webHidden/>
              </w:rPr>
              <w:fldChar w:fldCharType="separate"/>
            </w:r>
            <w:r>
              <w:rPr>
                <w:noProof/>
                <w:webHidden/>
              </w:rPr>
              <w:t>12</w:t>
            </w:r>
            <w:r>
              <w:rPr>
                <w:noProof/>
                <w:webHidden/>
              </w:rPr>
              <w:fldChar w:fldCharType="end"/>
            </w:r>
          </w:hyperlink>
        </w:p>
        <w:p w14:paraId="146D97D7" w14:textId="1CEE2D44" w:rsidR="00B17B1D" w:rsidRDefault="00B17B1D">
          <w:pPr>
            <w:pStyle w:val="TOC1"/>
            <w:tabs>
              <w:tab w:val="right" w:leader="dot" w:pos="9016"/>
            </w:tabs>
            <w:rPr>
              <w:noProof/>
              <w:kern w:val="0"/>
              <w:lang w:val="en-ZA" w:eastAsia="en-GB"/>
            </w:rPr>
          </w:pPr>
          <w:hyperlink w:anchor="_Toc116751833" w:history="1">
            <w:r w:rsidRPr="00E81A66">
              <w:rPr>
                <w:rStyle w:val="Hyperlink"/>
                <w:noProof/>
                <w:lang w:val="en-GB" w:bidi="en-GB"/>
              </w:rPr>
              <w:t>Footnotes</w:t>
            </w:r>
            <w:r>
              <w:rPr>
                <w:noProof/>
                <w:webHidden/>
              </w:rPr>
              <w:tab/>
            </w:r>
            <w:r>
              <w:rPr>
                <w:noProof/>
                <w:webHidden/>
              </w:rPr>
              <w:fldChar w:fldCharType="begin"/>
            </w:r>
            <w:r>
              <w:rPr>
                <w:noProof/>
                <w:webHidden/>
              </w:rPr>
              <w:instrText xml:space="preserve"> PAGEREF _Toc116751833 \h </w:instrText>
            </w:r>
            <w:r>
              <w:rPr>
                <w:noProof/>
                <w:webHidden/>
              </w:rPr>
            </w:r>
            <w:r>
              <w:rPr>
                <w:noProof/>
                <w:webHidden/>
              </w:rPr>
              <w:fldChar w:fldCharType="separate"/>
            </w:r>
            <w:r>
              <w:rPr>
                <w:noProof/>
                <w:webHidden/>
              </w:rPr>
              <w:t>13</w:t>
            </w:r>
            <w:r>
              <w:rPr>
                <w:noProof/>
                <w:webHidden/>
              </w:rPr>
              <w:fldChar w:fldCharType="end"/>
            </w:r>
          </w:hyperlink>
        </w:p>
        <w:p w14:paraId="4B66C4B5" w14:textId="2E04D8C9" w:rsidR="00B17B1D" w:rsidRDefault="00B17B1D">
          <w:pPr>
            <w:pStyle w:val="TOC1"/>
            <w:tabs>
              <w:tab w:val="right" w:leader="dot" w:pos="9016"/>
            </w:tabs>
            <w:rPr>
              <w:noProof/>
              <w:kern w:val="0"/>
              <w:lang w:val="en-ZA" w:eastAsia="en-GB"/>
            </w:rPr>
          </w:pPr>
          <w:hyperlink w:anchor="_Toc116751834" w:history="1">
            <w:r w:rsidRPr="00E81A66">
              <w:rPr>
                <w:rStyle w:val="Hyperlink"/>
                <w:noProof/>
                <w:lang w:val="en-GB" w:bidi="en-GB"/>
              </w:rPr>
              <w:t>Tables</w:t>
            </w:r>
            <w:r>
              <w:rPr>
                <w:noProof/>
                <w:webHidden/>
              </w:rPr>
              <w:tab/>
            </w:r>
            <w:r>
              <w:rPr>
                <w:noProof/>
                <w:webHidden/>
              </w:rPr>
              <w:fldChar w:fldCharType="begin"/>
            </w:r>
            <w:r>
              <w:rPr>
                <w:noProof/>
                <w:webHidden/>
              </w:rPr>
              <w:instrText xml:space="preserve"> PAGEREF _Toc116751834 \h </w:instrText>
            </w:r>
            <w:r>
              <w:rPr>
                <w:noProof/>
                <w:webHidden/>
              </w:rPr>
            </w:r>
            <w:r>
              <w:rPr>
                <w:noProof/>
                <w:webHidden/>
              </w:rPr>
              <w:fldChar w:fldCharType="separate"/>
            </w:r>
            <w:r>
              <w:rPr>
                <w:noProof/>
                <w:webHidden/>
              </w:rPr>
              <w:t>14</w:t>
            </w:r>
            <w:r>
              <w:rPr>
                <w:noProof/>
                <w:webHidden/>
              </w:rPr>
              <w:fldChar w:fldCharType="end"/>
            </w:r>
          </w:hyperlink>
        </w:p>
        <w:p w14:paraId="40953709" w14:textId="48B47B6D" w:rsidR="00B17B1D" w:rsidRDefault="00B17B1D">
          <w:pPr>
            <w:pStyle w:val="TOC1"/>
            <w:tabs>
              <w:tab w:val="right" w:leader="dot" w:pos="9016"/>
            </w:tabs>
            <w:rPr>
              <w:noProof/>
              <w:kern w:val="0"/>
              <w:lang w:val="en-ZA" w:eastAsia="en-GB"/>
            </w:rPr>
          </w:pPr>
          <w:hyperlink w:anchor="_Toc116751835" w:history="1">
            <w:r w:rsidRPr="00E81A66">
              <w:rPr>
                <w:rStyle w:val="Hyperlink"/>
                <w:noProof/>
                <w:lang w:val="en-GB" w:bidi="en-GB"/>
              </w:rPr>
              <w:t>Figures</w:t>
            </w:r>
            <w:r>
              <w:rPr>
                <w:noProof/>
                <w:webHidden/>
              </w:rPr>
              <w:tab/>
            </w:r>
            <w:r>
              <w:rPr>
                <w:noProof/>
                <w:webHidden/>
              </w:rPr>
              <w:fldChar w:fldCharType="begin"/>
            </w:r>
            <w:r>
              <w:rPr>
                <w:noProof/>
                <w:webHidden/>
              </w:rPr>
              <w:instrText xml:space="preserve"> PAGEREF _Toc116751835 \h </w:instrText>
            </w:r>
            <w:r>
              <w:rPr>
                <w:noProof/>
                <w:webHidden/>
              </w:rPr>
            </w:r>
            <w:r>
              <w:rPr>
                <w:noProof/>
                <w:webHidden/>
              </w:rPr>
              <w:fldChar w:fldCharType="separate"/>
            </w:r>
            <w:r>
              <w:rPr>
                <w:noProof/>
                <w:webHidden/>
              </w:rPr>
              <w:t>15</w:t>
            </w:r>
            <w:r>
              <w:rPr>
                <w:noProof/>
                <w:webHidden/>
              </w:rPr>
              <w:fldChar w:fldCharType="end"/>
            </w:r>
          </w:hyperlink>
        </w:p>
        <w:p w14:paraId="315C804F" w14:textId="376D2199" w:rsidR="008C1C75" w:rsidRDefault="00CE59D0">
          <w:pPr>
            <w:ind w:firstLine="0"/>
          </w:pPr>
          <w:r>
            <w:rPr>
              <w:b/>
              <w:noProof/>
              <w:lang w:val="en-GB" w:bidi="en-GB"/>
            </w:rPr>
            <w:fldChar w:fldCharType="end"/>
          </w:r>
        </w:p>
      </w:sdtContent>
    </w:sdt>
    <w:p w14:paraId="44B3115E" w14:textId="77777777" w:rsidR="008C1C75" w:rsidRDefault="00CE59D0">
      <w:pPr>
        <w:pStyle w:val="SectionTitle"/>
      </w:pPr>
      <w:bookmarkStart w:id="0" w:name="_Toc116751818"/>
      <w:r>
        <w:rPr>
          <w:lang w:val="en-GB" w:bidi="en-GB"/>
        </w:rPr>
        <w:lastRenderedPageBreak/>
        <w:t>Abstract</w:t>
      </w:r>
      <w:bookmarkEnd w:id="0"/>
    </w:p>
    <w:p w14:paraId="24AE259B" w14:textId="2B84273D" w:rsidR="008C1C75" w:rsidRDefault="005A2899">
      <w:pPr>
        <w:pStyle w:val="NoSpacing"/>
      </w:pPr>
      <w:r>
        <w:t xml:space="preserve">Rational Closure has shown that non-monotonic defeasible reasoning (reason with “common sense”) can be mathematically modelled and constructed algorithmically to assist computer science researchers in thinking about artificial intelligence, although novice researchers have been left to climb the steep learning curve alone and experts are expected to do laborious, long-winded calculations by hand. To </w:t>
      </w:r>
      <w:r w:rsidR="008000C1">
        <w:t xml:space="preserve">solve both problems we set out to build both an accessible platform where novices could easily learn more about Rational Closure and experts could use a GUI to run experiments on defeasible implications of custom knowledge </w:t>
      </w:r>
      <w:r w:rsidR="006B3A4C">
        <w:t>basses</w:t>
      </w:r>
      <w:r w:rsidR="008000C1">
        <w:t>.</w:t>
      </w:r>
    </w:p>
    <w:p w14:paraId="47E578B6" w14:textId="5E791779" w:rsidR="008C1C75" w:rsidRDefault="00CE59D0">
      <w:r>
        <w:rPr>
          <w:rStyle w:val="Emphasis"/>
          <w:lang w:val="en-GB" w:bidi="en-GB"/>
        </w:rPr>
        <w:t>Keywords</w:t>
      </w:r>
      <w:r>
        <w:rPr>
          <w:lang w:val="en-GB" w:bidi="en-GB"/>
        </w:rPr>
        <w:t xml:space="preserve">: </w:t>
      </w:r>
      <w:r w:rsidR="008000C1">
        <w:t>Rational Closure, Artificial Intelligence, Knowledge Representation, GUI</w:t>
      </w:r>
    </w:p>
    <w:bookmarkStart w:id="1" w:name="_Toc116751819"/>
    <w:p w14:paraId="4954A9F2" w14:textId="361C51BB" w:rsidR="008C1C75" w:rsidRDefault="00510E08">
      <w:pPr>
        <w:pStyle w:val="SectionTitle"/>
      </w:pPr>
      <w:sdt>
        <w:sdtPr>
          <w:alias w:val="Title"/>
          <w:tag w:val=""/>
          <w:id w:val="-1756435886"/>
          <w:placeholder>
            <w:docPart w:val="49337E0555FB0F4C96B6BD67DA00D93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A2899">
            <w:t>A Knowledge Representation tool to assist Rational Closure diagnosis</w:t>
          </w:r>
        </w:sdtContent>
      </w:sdt>
      <w:bookmarkEnd w:id="1"/>
    </w:p>
    <w:p w14:paraId="50087BDC" w14:textId="56E07311" w:rsidR="008C1C75" w:rsidRDefault="008C1C75"/>
    <w:p w14:paraId="708483AE" w14:textId="187C04EA" w:rsidR="008C1C75" w:rsidRDefault="008000C1">
      <w:pPr>
        <w:pStyle w:val="Heading1"/>
      </w:pPr>
      <w:bookmarkStart w:id="2" w:name="_Toc116751820"/>
      <w:r>
        <w:t>Introduction</w:t>
      </w:r>
      <w:bookmarkEnd w:id="2"/>
    </w:p>
    <w:p w14:paraId="6C7DD435" w14:textId="18C1A609" w:rsidR="008000C1" w:rsidRDefault="008000C1" w:rsidP="008000C1">
      <w:r>
        <w:t>Rational Closure can be used to reason about complex knowledge bases with common sense. By considering new and contradicting knowledge when searching knowledge bases, we can get accurate conclusions to defeasible queries, and build systems with more human-like reasoning abilities that represent knowledge better.</w:t>
      </w:r>
    </w:p>
    <w:p w14:paraId="580B5E57" w14:textId="77777777" w:rsidR="008000C1" w:rsidRDefault="008000C1" w:rsidP="008000C1"/>
    <w:p w14:paraId="2E24BECB" w14:textId="64B3DE81" w:rsidR="008C1C75" w:rsidRDefault="008000C1">
      <w:pPr>
        <w:pStyle w:val="Heading2"/>
      </w:pPr>
      <w:bookmarkStart w:id="3" w:name="_Toc116751821"/>
      <w:r>
        <w:t>Problem Statement</w:t>
      </w:r>
      <w:r w:rsidR="00CE59D0">
        <w:rPr>
          <w:rStyle w:val="FootnoteReference"/>
          <w:lang w:val="en-GB" w:bidi="en-GB"/>
        </w:rPr>
        <w:t>1</w:t>
      </w:r>
      <w:bookmarkEnd w:id="3"/>
    </w:p>
    <w:p w14:paraId="2590EA6C" w14:textId="5DC01EC8" w:rsidR="008000C1" w:rsidRDefault="008000C1" w:rsidP="008000C1">
      <w:r>
        <w:t>Novice researchers are rarely exposed to Rational Closure and warded off by articles and symbolically dense research papers. This causes them to disregard the field of Knowledge representation and miss an opportunity to learn from a different perspective on how human reasoning can be replicated for use in, say, artificially intelligent systems.</w:t>
      </w:r>
    </w:p>
    <w:p w14:paraId="437DF053" w14:textId="77777777" w:rsidR="008000C1" w:rsidRDefault="008000C1" w:rsidP="008000C1"/>
    <w:p w14:paraId="517977BE" w14:textId="77777777" w:rsidR="008000C1" w:rsidRDefault="008000C1" w:rsidP="008000C1">
      <w:r>
        <w:t>On the other hand, expert researchers scribble for hours to achieve a single conclusion from a Rational Closure algorithm, wasting time on a trivial task.</w:t>
      </w:r>
    </w:p>
    <w:p w14:paraId="3BF39AD3" w14:textId="77777777" w:rsidR="008000C1" w:rsidRDefault="008000C1" w:rsidP="008000C1"/>
    <w:p w14:paraId="0B877296" w14:textId="5DDBD5A4" w:rsidR="008000C1" w:rsidRDefault="008000C1" w:rsidP="008000C1">
      <w:r>
        <w:t>Thus, the problems this paper would focus on are (1) Novice Researchers do not have an accessible platform to learn about Rational Closure, and (2) Expert Researchers waste time on long-hand calculations to get a conclusion from the rational closure algorithm.</w:t>
      </w:r>
    </w:p>
    <w:p w14:paraId="05058993" w14:textId="407B8DA5" w:rsidR="001332E9" w:rsidRDefault="001332E9" w:rsidP="008000C1"/>
    <w:p w14:paraId="191E92F7" w14:textId="0BB5C8BB" w:rsidR="001332E9" w:rsidRDefault="001332E9" w:rsidP="001332E9">
      <w:pPr>
        <w:pStyle w:val="Heading2"/>
      </w:pPr>
      <w:bookmarkStart w:id="4" w:name="_Toc116751822"/>
      <w:r>
        <w:t>Motivation</w:t>
      </w:r>
      <w:r>
        <w:rPr>
          <w:rStyle w:val="FootnoteReference"/>
          <w:lang w:val="en-GB" w:bidi="en-GB"/>
        </w:rPr>
        <w:t>2</w:t>
      </w:r>
      <w:bookmarkEnd w:id="4"/>
    </w:p>
    <w:p w14:paraId="5EF5DCA5" w14:textId="24101BB0" w:rsidR="001332E9" w:rsidRPr="00E54B22" w:rsidRDefault="001332E9" w:rsidP="008000C1">
      <w:r w:rsidRPr="008000C1">
        <w:rPr>
          <w:rFonts w:eastAsiaTheme="minorHAnsi"/>
          <w:kern w:val="0"/>
          <w:lang w:eastAsia="en-US"/>
        </w:rPr>
        <w:t xml:space="preserve">The Rational Closure Algorithm has important insights on how to build reasoning machines; therefore, it is important to introduce new computer science researchers to these as they start thinking more about solutions. Similarly, expert researchers already devote time to </w:t>
      </w:r>
      <w:r w:rsidRPr="008000C1">
        <w:rPr>
          <w:rFonts w:eastAsiaTheme="minorHAnsi"/>
          <w:kern w:val="0"/>
          <w:lang w:eastAsia="en-US"/>
        </w:rPr>
        <w:lastRenderedPageBreak/>
        <w:t>build reasoning machines and helping them cut down on trivial parts, such as getting a result from an algorithm rather than by hand, will reduce wasted time.</w:t>
      </w:r>
    </w:p>
    <w:p w14:paraId="52B82F30" w14:textId="06CE2161" w:rsidR="008C1C75" w:rsidRDefault="008C1C75">
      <w:pPr>
        <w:pStyle w:val="NoSpacing"/>
      </w:pPr>
    </w:p>
    <w:p w14:paraId="079A4C45" w14:textId="47A7167E" w:rsidR="000C14EC" w:rsidRDefault="000C14EC" w:rsidP="000C14EC">
      <w:pPr>
        <w:pStyle w:val="Heading2"/>
      </w:pPr>
      <w:bookmarkStart w:id="5" w:name="_Toc116751823"/>
      <w:r>
        <w:t>Research Objectives</w:t>
      </w:r>
      <w:r>
        <w:rPr>
          <w:rStyle w:val="FootnoteReference"/>
          <w:lang w:val="en-GB" w:bidi="en-GB"/>
        </w:rPr>
        <w:t>3</w:t>
      </w:r>
      <w:bookmarkEnd w:id="5"/>
    </w:p>
    <w:p w14:paraId="324BD42D" w14:textId="77777777" w:rsidR="000C14EC" w:rsidRDefault="000C14EC" w:rsidP="000C14EC">
      <w:pPr>
        <w:rPr>
          <w:b/>
          <w:bCs/>
        </w:rPr>
      </w:pPr>
    </w:p>
    <w:p w14:paraId="7E23BE9D" w14:textId="7016B5DD" w:rsidR="000C14EC" w:rsidRDefault="000C14EC" w:rsidP="000C14EC">
      <w:pPr>
        <w:rPr>
          <w:b/>
          <w:bCs/>
        </w:rPr>
      </w:pPr>
      <w:r w:rsidRPr="00353967">
        <w:rPr>
          <w:b/>
          <w:bCs/>
        </w:rPr>
        <w:t xml:space="preserve">Build a website that is easily accessed by novices and experts alike on the internet. </w:t>
      </w:r>
    </w:p>
    <w:p w14:paraId="3C54794F" w14:textId="77777777" w:rsidR="000C14EC" w:rsidRDefault="000C14EC" w:rsidP="000C14EC">
      <w:pPr>
        <w:rPr>
          <w:b/>
          <w:bCs/>
        </w:rPr>
      </w:pPr>
    </w:p>
    <w:p w14:paraId="0FBE9150" w14:textId="77777777" w:rsidR="000C14EC" w:rsidRPr="00DC0779" w:rsidRDefault="000C14EC" w:rsidP="000C14EC">
      <w:pPr>
        <w:pStyle w:val="ListParagraph"/>
        <w:numPr>
          <w:ilvl w:val="0"/>
          <w:numId w:val="12"/>
        </w:numPr>
        <w:spacing w:line="240" w:lineRule="auto"/>
        <w:rPr>
          <w:b/>
          <w:bCs/>
        </w:rPr>
      </w:pPr>
      <w:r>
        <w:t>There are no Rational-Closure-specific websites that explain the content thoroughly, nor are there Knowledge Representation resources online that emphasize Rational Closure.</w:t>
      </w:r>
    </w:p>
    <w:p w14:paraId="1CD953BA" w14:textId="77777777" w:rsidR="000C14EC" w:rsidRPr="005814BF" w:rsidRDefault="000C14EC" w:rsidP="000C14EC">
      <w:pPr>
        <w:pStyle w:val="ListParagraph"/>
        <w:numPr>
          <w:ilvl w:val="0"/>
          <w:numId w:val="12"/>
        </w:numPr>
        <w:spacing w:line="240" w:lineRule="auto"/>
        <w:rPr>
          <w:b/>
          <w:bCs/>
        </w:rPr>
      </w:pPr>
      <w:r>
        <w:t>This can easily be tested by getting user feedback on how easy it was to find the website, and how useful it was for them to get an introduction to Rational Closure.</w:t>
      </w:r>
    </w:p>
    <w:p w14:paraId="586DB9BF" w14:textId="77777777" w:rsidR="000C14EC" w:rsidRDefault="000C14EC" w:rsidP="000C14EC"/>
    <w:p w14:paraId="047BB08D" w14:textId="77777777" w:rsidR="000C14EC" w:rsidRDefault="000C14EC" w:rsidP="000C14EC">
      <w:pPr>
        <w:rPr>
          <w:b/>
          <w:bCs/>
        </w:rPr>
      </w:pPr>
      <w:r w:rsidRPr="005814BF">
        <w:rPr>
          <w:b/>
          <w:bCs/>
        </w:rPr>
        <w:t>Build a Graphical User Interface (GUI) that allow experts to diagnose and get conclusions from the Rational Closure algorithm.</w:t>
      </w:r>
    </w:p>
    <w:p w14:paraId="1830D4BC" w14:textId="77777777" w:rsidR="000C14EC" w:rsidRDefault="000C14EC" w:rsidP="000C14EC">
      <w:pPr>
        <w:rPr>
          <w:b/>
          <w:bCs/>
        </w:rPr>
      </w:pPr>
    </w:p>
    <w:p w14:paraId="245DFD07" w14:textId="77777777" w:rsidR="000C14EC" w:rsidRPr="00184035" w:rsidRDefault="000C14EC" w:rsidP="000C14EC">
      <w:pPr>
        <w:pStyle w:val="ListParagraph"/>
        <w:numPr>
          <w:ilvl w:val="0"/>
          <w:numId w:val="12"/>
        </w:numPr>
        <w:spacing w:line="240" w:lineRule="auto"/>
        <w:rPr>
          <w:b/>
          <w:bCs/>
        </w:rPr>
      </w:pPr>
      <w:r>
        <w:t>A GUI interface allows researchers to enter necessary details for the Rational Closure algorithm to return the correct conclusions from specified knowledge bases.</w:t>
      </w:r>
    </w:p>
    <w:p w14:paraId="2CE33BD0" w14:textId="5C79645E" w:rsidR="000C14EC" w:rsidRDefault="000C14EC" w:rsidP="000C14EC">
      <w:pPr>
        <w:pStyle w:val="NoSpacing"/>
      </w:pPr>
      <w:r>
        <w:t>Using Java for the GUI makes it easy to customize if users decide to do so.</w:t>
      </w:r>
    </w:p>
    <w:p w14:paraId="380C5B71" w14:textId="05974118" w:rsidR="007231B6" w:rsidRDefault="007231B6" w:rsidP="000C14EC">
      <w:pPr>
        <w:pStyle w:val="NoSpacing"/>
      </w:pPr>
    </w:p>
    <w:p w14:paraId="16A8F543" w14:textId="32DF2BDE" w:rsidR="007231B6" w:rsidRDefault="007231B6" w:rsidP="000C14EC">
      <w:pPr>
        <w:pStyle w:val="NoSpacing"/>
      </w:pPr>
    </w:p>
    <w:p w14:paraId="46B1FC85" w14:textId="34F90F71" w:rsidR="007231B6" w:rsidRDefault="007231B6" w:rsidP="007231B6">
      <w:pPr>
        <w:pStyle w:val="Heading1"/>
      </w:pPr>
      <w:bookmarkStart w:id="6" w:name="_Toc116751824"/>
      <w:r>
        <w:t>Methodology/implementation</w:t>
      </w:r>
      <w:bookmarkEnd w:id="6"/>
    </w:p>
    <w:p w14:paraId="6ABFBD2A" w14:textId="77777777" w:rsidR="007231B6" w:rsidRDefault="007231B6" w:rsidP="007231B6">
      <w:r>
        <w:t>The software to run the Rational Closure Algorithm was built based on the work done by Joel Hamilton (reference), who implemented a Java algorithm that runs both the Base Rank and Rational Closure algorithms, and with some manipulation could return the explanations of how the algorithm got to its conclusions.</w:t>
      </w:r>
    </w:p>
    <w:p w14:paraId="58C8D2AB" w14:textId="77777777" w:rsidR="007231B6" w:rsidRDefault="007231B6" w:rsidP="007231B6"/>
    <w:p w14:paraId="2B46BEDE" w14:textId="77777777" w:rsidR="007231B6" w:rsidRDefault="007231B6" w:rsidP="007231B6">
      <w:r>
        <w:lastRenderedPageBreak/>
        <w:t>The software was built using Java, Python and the PyQt5 library, and the Next.js framework that is hosted on the Vercel platform.</w:t>
      </w:r>
    </w:p>
    <w:p w14:paraId="54150ED5" w14:textId="77777777" w:rsidR="007231B6" w:rsidRDefault="007231B6" w:rsidP="007231B6"/>
    <w:p w14:paraId="45F40CEA" w14:textId="1E3D0B08" w:rsidR="00857945" w:rsidRDefault="00857945" w:rsidP="00857945">
      <w:pPr>
        <w:pStyle w:val="Heading2"/>
        <w:rPr>
          <w:lang w:val="en-GB" w:bidi="en-GB"/>
        </w:rPr>
      </w:pPr>
      <w:bookmarkStart w:id="7" w:name="_Toc116751825"/>
      <w:r>
        <w:t>Major software artifacts</w:t>
      </w:r>
      <w:r>
        <w:rPr>
          <w:rStyle w:val="FootnoteReference"/>
          <w:lang w:val="en-GB" w:bidi="en-GB"/>
        </w:rPr>
        <w:t>1</w:t>
      </w:r>
      <w:bookmarkEnd w:id="7"/>
    </w:p>
    <w:p w14:paraId="69563ECD" w14:textId="645E0EB5" w:rsidR="002C62D6" w:rsidRDefault="002C62D6" w:rsidP="002C62D6">
      <w:r w:rsidRPr="002C62D6">
        <w:t>The major software artifacts are divided into 2 parts:</w:t>
      </w:r>
    </w:p>
    <w:p w14:paraId="076715E4" w14:textId="77777777" w:rsidR="002C62D6" w:rsidRPr="002C62D6" w:rsidRDefault="002C62D6" w:rsidP="002C62D6"/>
    <w:p w14:paraId="2CB43011" w14:textId="2A41CB10" w:rsidR="002C62D6" w:rsidRPr="002C62D6" w:rsidRDefault="002C62D6" w:rsidP="002C62D6">
      <w:pPr>
        <w:numPr>
          <w:ilvl w:val="0"/>
          <w:numId w:val="13"/>
        </w:numPr>
      </w:pPr>
      <w:r w:rsidRPr="002C62D6">
        <w:t>The first piece we need to produce is an interface that gets input from the user, especially their defeasible query, custom knowledge base, and if they want an explanation of what the algorithm did to come to its conclusion, or just see what Boolean it returns.</w:t>
      </w:r>
      <w:r w:rsidRPr="002C62D6">
        <w:br/>
      </w:r>
      <w:r w:rsidRPr="002C62D6">
        <w:rPr>
          <w:b/>
          <w:bCs/>
        </w:rPr>
        <w:t>Key features:</w:t>
      </w:r>
      <w:r w:rsidRPr="002C62D6">
        <w:t xml:space="preserve"> The ability to take in user input and relay it to the algorithm, then return the conclusion to the user.</w:t>
      </w:r>
    </w:p>
    <w:p w14:paraId="17A4BDBE" w14:textId="77777777" w:rsidR="002C62D6" w:rsidRPr="002C62D6" w:rsidRDefault="002C62D6" w:rsidP="002C62D6">
      <w:r w:rsidRPr="002C62D6">
        <w:t xml:space="preserve"> </w:t>
      </w:r>
    </w:p>
    <w:p w14:paraId="260FD307" w14:textId="3917E2A1" w:rsidR="002C62D6" w:rsidRPr="002C62D6" w:rsidRDefault="002C62D6" w:rsidP="002C62D6">
      <w:pPr>
        <w:numPr>
          <w:ilvl w:val="0"/>
          <w:numId w:val="13"/>
        </w:numPr>
      </w:pPr>
      <w:r w:rsidRPr="002C62D6">
        <w:t>The second piece is the website that hosts the downloadable link for the GUI and explains unfamiliar concepts to the novice visitors.</w:t>
      </w:r>
      <w:r w:rsidRPr="002C62D6">
        <w:br/>
      </w:r>
      <w:r w:rsidRPr="002C62D6">
        <w:rPr>
          <w:b/>
          <w:bCs/>
        </w:rPr>
        <w:t>Key features:</w:t>
      </w:r>
      <w:r w:rsidRPr="002C62D6">
        <w:t xml:space="preserve"> The ability to convey information to users, but also be manipulated by developers and improved where necessary.</w:t>
      </w:r>
    </w:p>
    <w:p w14:paraId="26DCEF46" w14:textId="60490C68" w:rsidR="001D53B1" w:rsidRDefault="001D53B1" w:rsidP="001D53B1">
      <w:pPr>
        <w:rPr>
          <w:lang w:val="en-GB" w:bidi="en-GB"/>
        </w:rPr>
      </w:pPr>
    </w:p>
    <w:p w14:paraId="3D699A0A" w14:textId="43A50737" w:rsidR="00580371" w:rsidRDefault="00580371" w:rsidP="00580371">
      <w:pPr>
        <w:pStyle w:val="Heading2"/>
        <w:rPr>
          <w:lang w:val="en-GB" w:bidi="en-GB"/>
        </w:rPr>
      </w:pPr>
      <w:bookmarkStart w:id="8" w:name="_Toc116751826"/>
      <w:r>
        <w:t>Algorithm</w:t>
      </w:r>
      <w:r>
        <w:t>s</w:t>
      </w:r>
      <w:r>
        <w:rPr>
          <w:rStyle w:val="FootnoteReference"/>
          <w:lang w:val="en-GB" w:bidi="en-GB"/>
        </w:rPr>
        <w:t>2</w:t>
      </w:r>
      <w:bookmarkEnd w:id="8"/>
    </w:p>
    <w:p w14:paraId="1689DB37" w14:textId="07E226AE" w:rsidR="00580371" w:rsidRDefault="00580371" w:rsidP="00580371">
      <w:r>
        <w:t>This implementation of the algorithm was implemented by Joel Hamilton, as proposed by (insert name here).</w:t>
      </w:r>
    </w:p>
    <w:p w14:paraId="09F29AAF" w14:textId="02E01DA3" w:rsidR="006B3A4C" w:rsidRDefault="006B3A4C" w:rsidP="006B3A4C">
      <w:pPr>
        <w:pStyle w:val="Heading3"/>
      </w:pPr>
      <w:bookmarkStart w:id="9" w:name="_Toc116751827"/>
      <w:r>
        <w:t>BaseRank.</w:t>
      </w:r>
      <w:bookmarkEnd w:id="9"/>
      <w:r>
        <w:t xml:space="preserve"> </w:t>
      </w:r>
    </w:p>
    <w:p w14:paraId="763278CE" w14:textId="2BEAEE61" w:rsidR="006B3A4C" w:rsidRPr="006B3A4C" w:rsidRDefault="006B3A4C" w:rsidP="006B3A4C">
      <w:r w:rsidRPr="006B3A4C">
        <w:t>(latex code here for baserank)</w:t>
      </w:r>
    </w:p>
    <w:p w14:paraId="09516D87" w14:textId="77777777" w:rsidR="006B3A4C" w:rsidRPr="006B3A4C" w:rsidRDefault="006B3A4C" w:rsidP="006B3A4C"/>
    <w:p w14:paraId="13E37CBB" w14:textId="77777777" w:rsidR="006B3A4C" w:rsidRPr="006B3A4C" w:rsidRDefault="006B3A4C" w:rsidP="006B3A4C">
      <w:r w:rsidRPr="006B3A4C">
        <w:lastRenderedPageBreak/>
        <w:t>The BaseRank algorithm takes in the user’s knowledge base that the query needs to run through, then maps every explicit formula (piece of knowledge) to a natural number (0, 1, …, etc) representing it’s base rank.</w:t>
      </w:r>
    </w:p>
    <w:p w14:paraId="1934DD9D" w14:textId="77777777" w:rsidR="006B3A4C" w:rsidRPr="006B3A4C" w:rsidRDefault="006B3A4C" w:rsidP="006B3A4C"/>
    <w:p w14:paraId="1C26950C" w14:textId="77777777" w:rsidR="006B3A4C" w:rsidRPr="006B3A4C" w:rsidRDefault="006B3A4C" w:rsidP="006B3A4C">
      <w:r w:rsidRPr="006B3A4C">
        <w:t>(definition 5.7 here)</w:t>
      </w:r>
      <w:r w:rsidRPr="006B3A4C">
        <w:br/>
      </w:r>
      <w:r w:rsidRPr="006B3A4C">
        <w:br/>
        <w:t>It is important to note that the reason for assigning each defeasible implication a rank is that the lower the rank, the more defeasible the statement; defeasible implicaitons with lower ranks are more general statements in the current knowledge base, which makes that statement more defeasible.</w:t>
      </w:r>
    </w:p>
    <w:p w14:paraId="0F30AC01" w14:textId="77777777" w:rsidR="006B3A4C" w:rsidRPr="006B3A4C" w:rsidRDefault="006B3A4C" w:rsidP="006B3A4C"/>
    <w:p w14:paraId="59435025" w14:textId="77777777" w:rsidR="006B3A4C" w:rsidRPr="006B3A4C" w:rsidRDefault="006B3A4C" w:rsidP="006B3A4C">
      <w:r w:rsidRPr="006B3A4C">
        <w:t>Given this, we can deduce that infinite ranks are classical statements without any defeasibility whatsoever.</w:t>
      </w:r>
    </w:p>
    <w:p w14:paraId="0666749C" w14:textId="77777777" w:rsidR="006B3A4C" w:rsidRPr="006B3A4C" w:rsidRDefault="006B3A4C" w:rsidP="006B3A4C"/>
    <w:p w14:paraId="23943DFE" w14:textId="77777777" w:rsidR="006B3A4C" w:rsidRPr="006B3A4C" w:rsidRDefault="006B3A4C" w:rsidP="006B3A4C">
      <w:r w:rsidRPr="006B3A4C">
        <w:t>Another clarification required is the meaning of “exceptional,” which simply means this statement is never true given the current knowledge base.</w:t>
      </w:r>
    </w:p>
    <w:p w14:paraId="091B1165" w14:textId="77777777" w:rsidR="006B3A4C" w:rsidRPr="006B3A4C" w:rsidRDefault="006B3A4C" w:rsidP="006B3A4C"/>
    <w:p w14:paraId="6E76F42E" w14:textId="77777777" w:rsidR="006B3A4C" w:rsidRPr="006B3A4C" w:rsidRDefault="006B3A4C" w:rsidP="006B3A4C">
      <w:r w:rsidRPr="006B3A4C">
        <w:t>The BaseRank Algorithm finally outputs a tuple  containing base ranks from zero to infinity. This tuple is then used as input to the Rational Closure algorithm.</w:t>
      </w:r>
    </w:p>
    <w:p w14:paraId="6ADDAB09" w14:textId="64827428" w:rsidR="006B3A4C" w:rsidRPr="006B3A4C" w:rsidRDefault="006B3A4C" w:rsidP="006B3A4C"/>
    <w:p w14:paraId="34B4C8D8" w14:textId="5DF0CE20" w:rsidR="00580371" w:rsidRDefault="00862019" w:rsidP="00862019">
      <w:pPr>
        <w:pStyle w:val="Heading3"/>
      </w:pPr>
      <w:bookmarkStart w:id="10" w:name="_Toc116751828"/>
      <w:r>
        <w:t>Rational Closure</w:t>
      </w:r>
      <w:r>
        <w:t>.</w:t>
      </w:r>
      <w:bookmarkEnd w:id="10"/>
      <w:r>
        <w:t xml:space="preserve"> </w:t>
      </w:r>
    </w:p>
    <w:p w14:paraId="0EC0F41E" w14:textId="77777777" w:rsidR="00862019" w:rsidRPr="00862019" w:rsidRDefault="00862019" w:rsidP="00862019">
      <w:r w:rsidRPr="00862019">
        <w:t>(latex code here for rational closure)</w:t>
      </w:r>
    </w:p>
    <w:p w14:paraId="1B61CEA9" w14:textId="77777777" w:rsidR="00862019" w:rsidRPr="00862019" w:rsidRDefault="00862019" w:rsidP="00862019"/>
    <w:p w14:paraId="1241DFDF" w14:textId="77777777" w:rsidR="00862019" w:rsidRPr="00862019" w:rsidRDefault="00862019" w:rsidP="00862019">
      <w:r w:rsidRPr="00862019">
        <w:t>Rational Closure is the main topic of this report and is a form of nonmonotonic entailment defined as:</w:t>
      </w:r>
    </w:p>
    <w:p w14:paraId="04362384" w14:textId="77777777" w:rsidR="00862019" w:rsidRPr="00862019" w:rsidRDefault="00862019" w:rsidP="00862019">
      <w:r w:rsidRPr="00862019">
        <w:lastRenderedPageBreak/>
        <w:br/>
        <w:t>(Defenition 5.8)</w:t>
      </w:r>
      <w:r w:rsidRPr="00862019">
        <w:br/>
      </w:r>
      <w:r w:rsidRPr="00862019">
        <w:br/>
        <w:t>To understand Rational Closure we need to define minimal ranked entailment.</w:t>
      </w:r>
      <w:r w:rsidRPr="00862019">
        <w:br/>
      </w:r>
      <w:r w:rsidRPr="00862019">
        <w:br/>
        <w:t>(Defenition 5.3)</w:t>
      </w:r>
      <w:r w:rsidRPr="00862019">
        <w:br/>
      </w:r>
      <w:r w:rsidRPr="00862019">
        <w:br/>
        <w:t>An intuitive example of what this means is the following representation:</w:t>
      </w:r>
      <w:r w:rsidRPr="00862019">
        <w:br/>
      </w:r>
      <w:r w:rsidRPr="00862019">
        <w:br/>
        <w:t>(Rep p.54)</w:t>
      </w:r>
      <w:r w:rsidRPr="00862019">
        <w:br/>
      </w:r>
      <w:r w:rsidRPr="00862019">
        <w:br/>
        <w:t>which shows the minimal ranked interpretation as R^k_{RC}. With this knowledge at hand we are glad to announce that Rational Closure and Minimal Ranked Entailment are exactly the same, both outputting the most defeasible statement as the lowest base rank, followed by less defeasible statements.</w:t>
      </w:r>
    </w:p>
    <w:p w14:paraId="2BFD2697" w14:textId="77777777" w:rsidR="00862019" w:rsidRPr="00862019" w:rsidRDefault="00862019" w:rsidP="00862019"/>
    <w:p w14:paraId="29BE4C11" w14:textId="77777777" w:rsidR="00862019" w:rsidRPr="00862019" w:rsidRDefault="00862019" w:rsidP="00862019">
      <w:r w:rsidRPr="00862019">
        <w:t>(Theorem 5.2)</w:t>
      </w:r>
      <w:r w:rsidRPr="00862019">
        <w:br/>
      </w:r>
      <w:r w:rsidRPr="00862019">
        <w:br/>
        <w:t>(Ex p.62)</w:t>
      </w:r>
      <w:r w:rsidRPr="00862019">
        <w:br/>
      </w:r>
      <w:r w:rsidRPr="00862019">
        <w:br/>
        <w:t xml:space="preserve">After a query and knowledge base is passed through these algorithms (which are implemented by the GUI in this case) the returned boolean answers the question: “is this query valid in the current knowledge base?” The way Rational Closure answers this question is by taking knowledge and using “common sense” to validate new information and decide to keep or discard It, unlike Classical entailment that simply takes the new information in </w:t>
      </w:r>
      <w:r w:rsidRPr="00862019">
        <w:lastRenderedPageBreak/>
        <w:t>addition to previous – often contradicting – knowledge, thus representing human-like reasoning much more accurately.</w:t>
      </w:r>
    </w:p>
    <w:p w14:paraId="7A20850D" w14:textId="1FFA74FC" w:rsidR="00862019" w:rsidRDefault="00862019" w:rsidP="00862019"/>
    <w:p w14:paraId="4D76CF95" w14:textId="6B0D3973" w:rsidR="00862019" w:rsidRDefault="00862019" w:rsidP="00862019">
      <w:pPr>
        <w:pStyle w:val="Heading2"/>
        <w:rPr>
          <w:lang w:val="en-GB" w:bidi="en-GB"/>
        </w:rPr>
      </w:pPr>
      <w:bookmarkStart w:id="11" w:name="_Toc116751829"/>
      <w:r>
        <w:t>Interface</w:t>
      </w:r>
      <w:r>
        <w:t>s</w:t>
      </w:r>
      <w:r>
        <w:rPr>
          <w:rStyle w:val="FootnoteReference"/>
          <w:lang w:val="en-GB" w:bidi="en-GB"/>
        </w:rPr>
        <w:t>2</w:t>
      </w:r>
      <w:bookmarkEnd w:id="11"/>
    </w:p>
    <w:p w14:paraId="50550381" w14:textId="77777777" w:rsidR="00862019" w:rsidRPr="00862019" w:rsidRDefault="00862019" w:rsidP="00862019">
      <w:pPr>
        <w:rPr>
          <w:lang w:bidi="en-GB"/>
        </w:rPr>
      </w:pPr>
      <w:r w:rsidRPr="00862019">
        <w:rPr>
          <w:lang w:bidi="en-GB"/>
        </w:rPr>
        <w:t>The GUI interface is made using Python and PyQt5 library. The PyQt5 library ensures that the GUI works smoothly across devices, accommodating users across all devices.</w:t>
      </w:r>
    </w:p>
    <w:p w14:paraId="08F881C1" w14:textId="632307AC" w:rsidR="00862019" w:rsidRDefault="00B17B1D" w:rsidP="00862019">
      <w:pPr>
        <w:pStyle w:val="Heading3"/>
      </w:pPr>
      <w:bookmarkStart w:id="12" w:name="_Toc116751830"/>
      <w:r>
        <w:t>Website</w:t>
      </w:r>
      <w:r w:rsidR="00862019">
        <w:t>.</w:t>
      </w:r>
      <w:bookmarkEnd w:id="12"/>
      <w:r w:rsidR="00862019">
        <w:t xml:space="preserve"> </w:t>
      </w:r>
    </w:p>
    <w:p w14:paraId="31EE02A3" w14:textId="77777777" w:rsidR="00862019" w:rsidRDefault="00862019" w:rsidP="00862019">
      <w:r>
        <w:t>(screenshots about website)</w:t>
      </w:r>
    </w:p>
    <w:p w14:paraId="12E80088" w14:textId="77777777" w:rsidR="00862019" w:rsidRDefault="00862019" w:rsidP="00862019"/>
    <w:p w14:paraId="696928A9" w14:textId="77777777" w:rsidR="00862019" w:rsidRDefault="00862019" w:rsidP="00862019">
      <w:r>
        <w:t>Each section of the website is built intentionally to be easily accessed and understood by users, especially nascent and novice researchers that want to learn about Rational Closure.</w:t>
      </w:r>
    </w:p>
    <w:p w14:paraId="0249D1A3" w14:textId="77777777" w:rsidR="00862019" w:rsidRDefault="00862019" w:rsidP="00862019"/>
    <w:p w14:paraId="64FBFF74" w14:textId="77777777" w:rsidR="00862019" w:rsidRDefault="00862019" w:rsidP="00862019">
      <w:pPr>
        <w:pStyle w:val="ListParagraph"/>
        <w:numPr>
          <w:ilvl w:val="0"/>
          <w:numId w:val="12"/>
        </w:numPr>
        <w:spacing w:line="240" w:lineRule="auto"/>
      </w:pPr>
      <w:r>
        <w:t>Contents</w:t>
      </w:r>
    </w:p>
    <w:p w14:paraId="3283E98C" w14:textId="77777777" w:rsidR="00862019" w:rsidRDefault="00862019" w:rsidP="00862019"/>
    <w:p w14:paraId="09A379A1" w14:textId="77777777" w:rsidR="00862019" w:rsidRPr="0027392E" w:rsidRDefault="00862019" w:rsidP="00862019">
      <w:r>
        <w:t>(screenshot)</w:t>
      </w:r>
    </w:p>
    <w:p w14:paraId="5F7DB9D4" w14:textId="77777777" w:rsidR="00862019" w:rsidRDefault="00862019" w:rsidP="00862019"/>
    <w:p w14:paraId="754ED786" w14:textId="77777777" w:rsidR="00862019" w:rsidRDefault="00862019" w:rsidP="00862019">
      <w:r>
        <w:t>Novices could get scared off by the semantic overload in Rational Closure research, therefore this website is designed to introduce concepts  through familiar mediums they are more likely to have experience with already.</w:t>
      </w:r>
    </w:p>
    <w:p w14:paraId="6CAF23E4" w14:textId="77777777" w:rsidR="00862019" w:rsidRDefault="00862019" w:rsidP="00862019"/>
    <w:p w14:paraId="1600D78B" w14:textId="77777777" w:rsidR="00862019" w:rsidRDefault="00862019" w:rsidP="00862019">
      <w:r>
        <w:t>As an introduction users are met with a clickable, easy-to-navigate content pane so they could jump to relevant information or get a big-picture overview of what is to come.</w:t>
      </w:r>
    </w:p>
    <w:p w14:paraId="3959B0C2" w14:textId="77777777" w:rsidR="00862019" w:rsidRDefault="00862019" w:rsidP="00862019"/>
    <w:p w14:paraId="40DEE455" w14:textId="77777777" w:rsidR="00862019" w:rsidRDefault="00862019" w:rsidP="00862019">
      <w:pPr>
        <w:pStyle w:val="ListParagraph"/>
        <w:numPr>
          <w:ilvl w:val="0"/>
          <w:numId w:val="12"/>
        </w:numPr>
        <w:spacing w:line="240" w:lineRule="auto"/>
      </w:pPr>
      <w:r>
        <w:t>Introduction</w:t>
      </w:r>
    </w:p>
    <w:p w14:paraId="41EA7343" w14:textId="77777777" w:rsidR="00862019" w:rsidRDefault="00862019" w:rsidP="00862019"/>
    <w:p w14:paraId="5A5497C5" w14:textId="77777777" w:rsidR="00862019" w:rsidRDefault="00862019" w:rsidP="00862019">
      <w:r>
        <w:t>(screenshot)</w:t>
      </w:r>
    </w:p>
    <w:p w14:paraId="7A4F56E0" w14:textId="77777777" w:rsidR="00862019" w:rsidRDefault="00862019" w:rsidP="00862019"/>
    <w:p w14:paraId="50C4C84F" w14:textId="77777777" w:rsidR="00862019" w:rsidRDefault="00862019" w:rsidP="00862019">
      <w:r>
        <w:t>Users get introduced to Artificial Intellegence, Knowledge Representation, and Defeasible Reasoning through Youtube videos, and already popular format for educational content. These 3 concepts are chosen since they build a foundational understanding of where Rational Closure fits into the impactful field of Artificial Intellegence.</w:t>
      </w:r>
    </w:p>
    <w:p w14:paraId="28455F22" w14:textId="77777777" w:rsidR="00862019" w:rsidRDefault="00862019" w:rsidP="00862019"/>
    <w:p w14:paraId="085F6C6D" w14:textId="77777777" w:rsidR="00862019" w:rsidRDefault="00862019" w:rsidP="00862019">
      <w:pPr>
        <w:pStyle w:val="ListParagraph"/>
        <w:numPr>
          <w:ilvl w:val="0"/>
          <w:numId w:val="12"/>
        </w:numPr>
        <w:spacing w:line="240" w:lineRule="auto"/>
      </w:pPr>
      <w:r>
        <w:t>Key Concepts</w:t>
      </w:r>
    </w:p>
    <w:p w14:paraId="4FCF599A" w14:textId="77777777" w:rsidR="00862019" w:rsidRDefault="00862019" w:rsidP="00862019"/>
    <w:p w14:paraId="60AD5823" w14:textId="77777777" w:rsidR="00862019" w:rsidRDefault="00862019" w:rsidP="00862019">
      <w:r>
        <w:t>(screenshot)</w:t>
      </w:r>
    </w:p>
    <w:p w14:paraId="751B25D5" w14:textId="77777777" w:rsidR="00862019" w:rsidRDefault="00862019" w:rsidP="00862019"/>
    <w:p w14:paraId="2D874488" w14:textId="77777777" w:rsidR="00862019" w:rsidRDefault="00862019" w:rsidP="00862019">
      <w:r>
        <w:t>Besides the introduction, interested users would eventually encounter more symantic-driven concepts that take a while to digest. We chose non-monotonic reasoning, the base rank algorithm, and the Rational Closure algorithm as sufficiently intuitive concepts that could be explained through Knowledge Representation atoms and connectives.</w:t>
      </w:r>
    </w:p>
    <w:p w14:paraId="395CDB77" w14:textId="77777777" w:rsidR="00862019" w:rsidRDefault="00862019" w:rsidP="00862019"/>
    <w:p w14:paraId="3A5C37B4" w14:textId="77777777" w:rsidR="00862019" w:rsidRDefault="00862019" w:rsidP="00862019">
      <w:pPr>
        <w:pStyle w:val="ListParagraph"/>
        <w:numPr>
          <w:ilvl w:val="0"/>
          <w:numId w:val="12"/>
        </w:numPr>
        <w:spacing w:line="240" w:lineRule="auto"/>
      </w:pPr>
      <w:r>
        <w:t>Tool Walkthrough</w:t>
      </w:r>
    </w:p>
    <w:p w14:paraId="7ED1B533" w14:textId="77777777" w:rsidR="00862019" w:rsidRDefault="00862019" w:rsidP="00862019"/>
    <w:p w14:paraId="4E216A4D" w14:textId="77777777" w:rsidR="00862019" w:rsidRDefault="00862019" w:rsidP="00862019">
      <w:r>
        <w:t>(screenshot)</w:t>
      </w:r>
    </w:p>
    <w:p w14:paraId="72F7E0B7" w14:textId="77777777" w:rsidR="00862019" w:rsidRDefault="00862019" w:rsidP="00862019"/>
    <w:p w14:paraId="2A74B708" w14:textId="77777777" w:rsidR="00862019" w:rsidRDefault="00862019" w:rsidP="00862019">
      <w:r>
        <w:t>Expert users most likely want to skim over the previous sections of the website to reach the Graphical User Interface (GUI) that aims to help them in experiments. This section hosts the link and walks though how to make queries and add custom knowledge bases to the program.</w:t>
      </w:r>
    </w:p>
    <w:p w14:paraId="5A9E6CC5" w14:textId="77777777" w:rsidR="00862019" w:rsidRDefault="00862019" w:rsidP="00862019"/>
    <w:p w14:paraId="0ABFAA9F" w14:textId="77777777" w:rsidR="00862019" w:rsidRDefault="00862019" w:rsidP="00862019">
      <w:pPr>
        <w:pStyle w:val="ListParagraph"/>
        <w:numPr>
          <w:ilvl w:val="0"/>
          <w:numId w:val="12"/>
        </w:numPr>
        <w:spacing w:line="240" w:lineRule="auto"/>
      </w:pPr>
      <w:r>
        <w:t>Contributing Section</w:t>
      </w:r>
    </w:p>
    <w:p w14:paraId="76013C32" w14:textId="77777777" w:rsidR="00862019" w:rsidRDefault="00862019" w:rsidP="00862019"/>
    <w:p w14:paraId="286F5156" w14:textId="77777777" w:rsidR="00862019" w:rsidRDefault="00862019" w:rsidP="00862019">
      <w:r>
        <w:t>(screenshot)</w:t>
      </w:r>
    </w:p>
    <w:p w14:paraId="51901DCB" w14:textId="77777777" w:rsidR="00862019" w:rsidRDefault="00862019" w:rsidP="00862019"/>
    <w:p w14:paraId="20D3CE83" w14:textId="1C7DCF19" w:rsidR="00862019" w:rsidRDefault="00862019" w:rsidP="00862019">
      <w:r>
        <w:t>As we will discuss in the Future Research section, this project is set up well to attract developers and researchers whom are eager to expand on it.</w:t>
      </w:r>
    </w:p>
    <w:p w14:paraId="217EB37F" w14:textId="77777777" w:rsidR="00862019" w:rsidRPr="00B4448A" w:rsidRDefault="00862019" w:rsidP="00862019"/>
    <w:p w14:paraId="04B61AF8" w14:textId="0B497799" w:rsidR="00862019" w:rsidRDefault="00862019" w:rsidP="00862019">
      <w:pPr>
        <w:pStyle w:val="Heading3"/>
      </w:pPr>
      <w:bookmarkStart w:id="13" w:name="_Toc116751831"/>
      <w:r>
        <w:t>GUI</w:t>
      </w:r>
      <w:r>
        <w:t>.</w:t>
      </w:r>
      <w:bookmarkEnd w:id="13"/>
      <w:r>
        <w:t xml:space="preserve"> </w:t>
      </w:r>
    </w:p>
    <w:p w14:paraId="70E3D1F4" w14:textId="77777777" w:rsidR="00862019" w:rsidRDefault="00862019" w:rsidP="00862019">
      <w:r>
        <w:t>(screenshots of GUI)</w:t>
      </w:r>
    </w:p>
    <w:p w14:paraId="6EFA7B4B" w14:textId="77777777" w:rsidR="00862019" w:rsidRDefault="00862019" w:rsidP="00862019"/>
    <w:p w14:paraId="1A58DD9D" w14:textId="77777777" w:rsidR="00862019" w:rsidRDefault="00862019" w:rsidP="00862019">
      <w:r>
        <w:t>Our Graphical User Interface is the main tool aimed at helping expert users to run experiments with the Rational Closure algorithm.</w:t>
      </w:r>
    </w:p>
    <w:p w14:paraId="5E3AA321" w14:textId="77777777" w:rsidR="00862019" w:rsidRDefault="00862019" w:rsidP="00862019"/>
    <w:p w14:paraId="0A9113B1" w14:textId="77777777" w:rsidR="00862019" w:rsidRDefault="00862019" w:rsidP="00862019">
      <w:r>
        <w:t>The GUI is easy to download, set up, and use; although it requires the user to already heave a proper development environment with Python and Java installed.</w:t>
      </w:r>
    </w:p>
    <w:p w14:paraId="7AAD1396" w14:textId="77777777" w:rsidR="00862019" w:rsidRDefault="00862019" w:rsidP="00862019"/>
    <w:p w14:paraId="5CD55ABA" w14:textId="7EA2A520" w:rsidR="00862019" w:rsidRDefault="00862019" w:rsidP="00862019">
      <w:r>
        <w:t>The advantage of a GUI over a website is that users could modify it to their needs by altering the code and inspect how Rational Closure was programmed if they intent to get a more thorough grasp of it.</w:t>
      </w:r>
    </w:p>
    <w:p w14:paraId="40A5B1F7" w14:textId="53F212E4" w:rsidR="00B54116" w:rsidRDefault="00B54116" w:rsidP="00862019"/>
    <w:p w14:paraId="051B9D10" w14:textId="2FB1A6EF" w:rsidR="00324B46" w:rsidRDefault="00324B46" w:rsidP="00324B46">
      <w:pPr>
        <w:pStyle w:val="Heading1"/>
      </w:pPr>
      <w:r>
        <w:t>Experiments and Results</w:t>
      </w:r>
    </w:p>
    <w:p w14:paraId="25FEF21F" w14:textId="30A723A5" w:rsidR="00B54116" w:rsidRDefault="00B54116" w:rsidP="00B54116">
      <w:pPr>
        <w:pStyle w:val="Heading2"/>
        <w:rPr>
          <w:lang w:val="en-GB" w:bidi="en-GB"/>
        </w:rPr>
      </w:pPr>
    </w:p>
    <w:p w14:paraId="40F4FD26" w14:textId="77777777" w:rsidR="00B54116" w:rsidRDefault="00B54116" w:rsidP="00B54116">
      <w:r>
        <w:t>This project has the objectives of introducing novice users to Rational Closure and assist expert users in running their experiments; thus no time-based experimentation was feasible.</w:t>
      </w:r>
    </w:p>
    <w:p w14:paraId="11A07F70" w14:textId="77777777" w:rsidR="00B54116" w:rsidRDefault="00B54116" w:rsidP="00B54116"/>
    <w:p w14:paraId="55459CFD" w14:textId="77777777" w:rsidR="00B54116" w:rsidRDefault="00B54116" w:rsidP="00B54116">
      <w:r>
        <w:t>There are no matching tools already available on the internet to do comparisons agains, therefore comparison expersimients were not feasible either.</w:t>
      </w:r>
    </w:p>
    <w:p w14:paraId="6AA483AE" w14:textId="77777777" w:rsidR="00B54116" w:rsidRDefault="00B54116" w:rsidP="00B54116"/>
    <w:p w14:paraId="445C8805" w14:textId="77777777" w:rsidR="00B54116" w:rsidRDefault="00B54116" w:rsidP="00B54116">
      <w:r>
        <w:t>The main form of evaluation was informal feedback from novice and expert users. Both groups were asked to evaluate the website for (1) it’s usefulness, and (2) it’s accuracty of information, where experst were asked, in addition to the latter questions, (3) whether the GUI gave them useful results.</w:t>
      </w:r>
    </w:p>
    <w:p w14:paraId="09063342" w14:textId="77777777" w:rsidR="00B54116" w:rsidRDefault="00B54116" w:rsidP="00B54116">
      <w:pPr>
        <w:pStyle w:val="ListParagraph"/>
        <w:numPr>
          <w:ilvl w:val="0"/>
          <w:numId w:val="12"/>
        </w:numPr>
        <w:spacing w:line="240" w:lineRule="auto"/>
      </w:pPr>
      <w:r>
        <w:t>Novices</w:t>
      </w:r>
    </w:p>
    <w:p w14:paraId="4DE91F20" w14:textId="77777777" w:rsidR="00B54116" w:rsidRDefault="00B54116" w:rsidP="00B54116">
      <w:pPr>
        <w:pStyle w:val="ListParagraph"/>
        <w:numPr>
          <w:ilvl w:val="0"/>
          <w:numId w:val="14"/>
        </w:numPr>
        <w:spacing w:line="240" w:lineRule="auto"/>
      </w:pPr>
      <w:r>
        <w:t>Expand</w:t>
      </w:r>
    </w:p>
    <w:p w14:paraId="035BF8A7" w14:textId="77777777" w:rsidR="00B54116" w:rsidRDefault="00B54116" w:rsidP="00B54116"/>
    <w:p w14:paraId="7A5ED2F7" w14:textId="77777777" w:rsidR="00B54116" w:rsidRDefault="00B54116" w:rsidP="00B54116">
      <w:pPr>
        <w:pStyle w:val="ListParagraph"/>
        <w:numPr>
          <w:ilvl w:val="0"/>
          <w:numId w:val="12"/>
        </w:numPr>
        <w:spacing w:line="240" w:lineRule="auto"/>
      </w:pPr>
      <w:r>
        <w:t>Experts</w:t>
      </w:r>
    </w:p>
    <w:p w14:paraId="7561E523" w14:textId="2E239852" w:rsidR="00862019" w:rsidRDefault="00B54116" w:rsidP="00324B46">
      <w:pPr>
        <w:pStyle w:val="ListParagraph"/>
        <w:numPr>
          <w:ilvl w:val="0"/>
          <w:numId w:val="14"/>
        </w:numPr>
        <w:spacing w:line="240" w:lineRule="auto"/>
      </w:pPr>
      <w:r>
        <w:t>Expand</w:t>
      </w:r>
    </w:p>
    <w:p w14:paraId="26975CAE" w14:textId="238FCB58" w:rsidR="00324B46" w:rsidRDefault="00324B46" w:rsidP="00324B46">
      <w:pPr>
        <w:spacing w:line="240" w:lineRule="auto"/>
      </w:pPr>
    </w:p>
    <w:p w14:paraId="5E78A3B7" w14:textId="552D9EE3" w:rsidR="00324B46" w:rsidRDefault="00324B46" w:rsidP="00324B46">
      <w:pPr>
        <w:spacing w:line="240" w:lineRule="auto"/>
      </w:pPr>
    </w:p>
    <w:p w14:paraId="7644F122" w14:textId="4E956360" w:rsidR="00324B46" w:rsidRPr="00324B46" w:rsidRDefault="00324B46" w:rsidP="00324B46">
      <w:pPr>
        <w:pStyle w:val="Heading1"/>
      </w:pPr>
      <w:r>
        <w:t>Conclusion</w:t>
      </w:r>
      <w:r>
        <w:t>s</w:t>
      </w:r>
    </w:p>
    <w:p w14:paraId="16FF1AAE" w14:textId="77777777" w:rsidR="00324B46" w:rsidRDefault="00324B46" w:rsidP="00324B46">
      <w:pPr>
        <w:pStyle w:val="ListParagraph"/>
        <w:numPr>
          <w:ilvl w:val="0"/>
          <w:numId w:val="14"/>
        </w:numPr>
        <w:spacing w:line="240" w:lineRule="auto"/>
      </w:pPr>
      <w:r>
        <w:t>Conclusion to hypothesis</w:t>
      </w:r>
    </w:p>
    <w:p w14:paraId="53AF3696" w14:textId="4EEFBE59" w:rsidR="00324B46" w:rsidRDefault="00324B46" w:rsidP="00324B46">
      <w:pPr>
        <w:pStyle w:val="ListParagraph"/>
        <w:numPr>
          <w:ilvl w:val="0"/>
          <w:numId w:val="14"/>
        </w:numPr>
        <w:spacing w:line="240" w:lineRule="auto"/>
      </w:pPr>
      <w:r>
        <w:t>Contributions made by research to previous research</w:t>
      </w:r>
    </w:p>
    <w:p w14:paraId="5E664E85" w14:textId="660604BD" w:rsidR="00324B46" w:rsidRDefault="00324B46" w:rsidP="00324B46">
      <w:pPr>
        <w:spacing w:line="240" w:lineRule="auto"/>
      </w:pPr>
    </w:p>
    <w:p w14:paraId="0FF0BB07" w14:textId="57AD584B" w:rsidR="00324B46" w:rsidRDefault="00324B46" w:rsidP="00324B46">
      <w:pPr>
        <w:spacing w:line="240" w:lineRule="auto"/>
      </w:pPr>
    </w:p>
    <w:p w14:paraId="7EA5D829" w14:textId="0DF00BD8" w:rsidR="00324B46" w:rsidRPr="00324B46" w:rsidRDefault="00324B46" w:rsidP="00324B46">
      <w:pPr>
        <w:pStyle w:val="Heading1"/>
      </w:pPr>
      <w:r>
        <w:t>Future Research</w:t>
      </w:r>
    </w:p>
    <w:p w14:paraId="30210ABE" w14:textId="77777777" w:rsidR="00324B46" w:rsidRPr="001761D5" w:rsidRDefault="00324B46" w:rsidP="00324B46">
      <w:pPr>
        <w:spacing w:line="240" w:lineRule="auto"/>
      </w:pPr>
    </w:p>
    <w:p w14:paraId="6CEA5ED5" w14:textId="77777777" w:rsidR="00324B46" w:rsidRPr="00324B46" w:rsidRDefault="00324B46" w:rsidP="00324B46">
      <w:pPr>
        <w:spacing w:line="240" w:lineRule="auto"/>
      </w:pPr>
    </w:p>
    <w:p w14:paraId="642B4072" w14:textId="77777777" w:rsidR="00324B46" w:rsidRDefault="00324B46" w:rsidP="00324B46">
      <w:pPr>
        <w:pStyle w:val="ListParagraph"/>
        <w:numPr>
          <w:ilvl w:val="0"/>
          <w:numId w:val="14"/>
        </w:numPr>
        <w:spacing w:line="240" w:lineRule="auto"/>
      </w:pPr>
      <w:r>
        <w:t>Addition to website of more Knowledge Representation algorithms</w:t>
      </w:r>
    </w:p>
    <w:p w14:paraId="6A543372" w14:textId="77777777" w:rsidR="00324B46" w:rsidRDefault="00324B46" w:rsidP="00324B46">
      <w:pPr>
        <w:pStyle w:val="ListParagraph"/>
        <w:numPr>
          <w:ilvl w:val="0"/>
          <w:numId w:val="14"/>
        </w:numPr>
        <w:spacing w:line="240" w:lineRule="auto"/>
      </w:pPr>
      <w:r>
        <w:t>GUI for multiple algorithms (options to select which ones)\</w:t>
      </w:r>
    </w:p>
    <w:p w14:paraId="3B469B0B" w14:textId="77777777" w:rsidR="00324B46" w:rsidRDefault="00324B46" w:rsidP="00324B46"/>
    <w:p w14:paraId="1EB6CDCA" w14:textId="77777777" w:rsidR="00324B46" w:rsidRDefault="00324B46" w:rsidP="00324B46">
      <w:r>
        <w:t>Both the GUI and website were specifically chosen as they have potential to be expanded by developers and reasearchers who are capable enough to contribute.</w:t>
      </w:r>
    </w:p>
    <w:p w14:paraId="66017B39" w14:textId="77777777" w:rsidR="00324B46" w:rsidRDefault="00324B46" w:rsidP="00324B46"/>
    <w:p w14:paraId="61E1266D" w14:textId="77777777" w:rsidR="00324B46" w:rsidRPr="00412A78" w:rsidRDefault="00324B46" w:rsidP="00324B46">
      <w:r>
        <w:t>The main future research projects we would encourage are (1) the addition of content to the website so it encapsulates a larger section of Knowledge Representation than just Rational Closure and (2) the development of similar GUIs, but for different algorithms that could assist other experts in their research.</w:t>
      </w:r>
      <w:r>
        <w:br/>
      </w:r>
      <w:r>
        <w:br/>
        <w:t xml:space="preserve">Ulitimately, the website serves as a platform that displays tools that could be used for </w:t>
      </w:r>
      <w:r>
        <w:lastRenderedPageBreak/>
        <w:t>experiments and guides on learning complex concepts associatied with Knowledge Representation.</w:t>
      </w:r>
    </w:p>
    <w:p w14:paraId="56FCEDBD" w14:textId="76C9CCDC" w:rsidR="002244A7" w:rsidRPr="00324B46" w:rsidRDefault="002244A7" w:rsidP="002244A7">
      <w:pPr>
        <w:pStyle w:val="Heading1"/>
      </w:pPr>
      <w:r>
        <w:t>Acknowledgements</w:t>
      </w:r>
    </w:p>
    <w:p w14:paraId="7FA3EFE6" w14:textId="77777777" w:rsidR="006945D4" w:rsidRPr="006945D4" w:rsidRDefault="006945D4" w:rsidP="006945D4">
      <w:pPr>
        <w:numPr>
          <w:ilvl w:val="0"/>
          <w:numId w:val="14"/>
        </w:numPr>
      </w:pPr>
      <w:r w:rsidRPr="006945D4">
        <w:t>Adam</w:t>
      </w:r>
    </w:p>
    <w:p w14:paraId="4F3756D2" w14:textId="77777777" w:rsidR="006945D4" w:rsidRPr="006945D4" w:rsidRDefault="006945D4" w:rsidP="006945D4">
      <w:pPr>
        <w:numPr>
          <w:ilvl w:val="0"/>
          <w:numId w:val="14"/>
        </w:numPr>
      </w:pPr>
      <w:r w:rsidRPr="006945D4">
        <w:t>Joel</w:t>
      </w:r>
    </w:p>
    <w:p w14:paraId="190A9154" w14:textId="77777777" w:rsidR="006945D4" w:rsidRPr="006945D4" w:rsidRDefault="006945D4" w:rsidP="006945D4">
      <w:pPr>
        <w:numPr>
          <w:ilvl w:val="0"/>
          <w:numId w:val="14"/>
        </w:numPr>
      </w:pPr>
      <w:r w:rsidRPr="006945D4">
        <w:t>All reviewers (Kialan, Carl, Joel, Darshan?, Hyunmin?, Sibu?, …experts)</w:t>
      </w:r>
    </w:p>
    <w:p w14:paraId="45761197" w14:textId="77777777" w:rsidR="006945D4" w:rsidRPr="006945D4" w:rsidRDefault="006945D4" w:rsidP="006945D4">
      <w:pPr>
        <w:numPr>
          <w:ilvl w:val="0"/>
          <w:numId w:val="14"/>
        </w:numPr>
      </w:pPr>
      <w:r w:rsidRPr="006945D4">
        <w:t>Mention that Joel did previous research on the topic</w:t>
      </w:r>
    </w:p>
    <w:p w14:paraId="5D8DB208" w14:textId="77777777" w:rsidR="006945D4" w:rsidRPr="006945D4" w:rsidRDefault="006945D4" w:rsidP="006945D4"/>
    <w:p w14:paraId="1FF3D77E" w14:textId="77777777" w:rsidR="006945D4" w:rsidRPr="006945D4" w:rsidRDefault="006945D4" w:rsidP="006945D4">
      <w:r w:rsidRPr="006945D4">
        <w:t>The author would like to thank the participants Kialan Pillay, Sibusiso (surname), Simbarashe Mawere, Carl Combrick… for adding their feedback to this project.</w:t>
      </w:r>
      <w:r w:rsidRPr="006945D4">
        <w:br/>
      </w:r>
      <w:r w:rsidRPr="006945D4">
        <w:br/>
        <w:t>A special thanks goes to Adam whom wrote a dissertation breaking down Rational Closure, amongst other concepts, that was the initial spark for this project, and Joel Hamilton who implemented the Rational Closure algorithms in Java.</w:t>
      </w:r>
    </w:p>
    <w:p w14:paraId="671B9952" w14:textId="42A495BC" w:rsidR="00324B46" w:rsidRDefault="00324B46" w:rsidP="007231B6"/>
    <w:p w14:paraId="0D3A3C5E" w14:textId="58EC6686" w:rsidR="002244A7" w:rsidRPr="00324B46" w:rsidRDefault="002244A7" w:rsidP="002244A7">
      <w:pPr>
        <w:pStyle w:val="Heading1"/>
      </w:pPr>
      <w:r>
        <w:t>Reference</w:t>
      </w:r>
      <w:r>
        <w:t>s</w:t>
      </w:r>
    </w:p>
    <w:p w14:paraId="3F111408" w14:textId="77777777" w:rsidR="002244A7" w:rsidRDefault="002244A7" w:rsidP="007231B6"/>
    <w:p w14:paraId="2B719ED5" w14:textId="544544A0" w:rsidR="00EC739E" w:rsidRPr="00324B46" w:rsidRDefault="00EC739E" w:rsidP="00EC739E">
      <w:pPr>
        <w:pStyle w:val="Heading1"/>
      </w:pPr>
      <w:r>
        <w:t>Appendix</w:t>
      </w:r>
    </w:p>
    <w:p w14:paraId="2ECA541A" w14:textId="77777777" w:rsidR="00324B46" w:rsidRPr="007231B6" w:rsidRDefault="00324B46" w:rsidP="007231B6"/>
    <w:p w14:paraId="36A2A822" w14:textId="77777777" w:rsidR="007231B6" w:rsidRDefault="007231B6" w:rsidP="000C14EC">
      <w:pPr>
        <w:pStyle w:val="NoSpacing"/>
      </w:pPr>
    </w:p>
    <w:bookmarkStart w:id="14" w:name="_Toc116751832" w:displacedByCustomXml="next"/>
    <w:sdt>
      <w:sdtPr>
        <w:rPr>
          <w:rFonts w:asciiTheme="minorHAnsi" w:eastAsiaTheme="minorEastAsia" w:hAnsiTheme="minorHAnsi" w:cstheme="minorBidi"/>
        </w:rPr>
        <w:id w:val="-573587230"/>
        <w:bibliography/>
      </w:sdtPr>
      <w:sdtEndPr/>
      <w:sdtContent>
        <w:p w14:paraId="4CDA450D" w14:textId="77777777" w:rsidR="008C1C75" w:rsidRDefault="00CE59D0">
          <w:pPr>
            <w:pStyle w:val="SectionTitle"/>
          </w:pPr>
          <w:r>
            <w:rPr>
              <w:lang w:val="en-GB" w:bidi="en-GB"/>
            </w:rPr>
            <w:t>References</w:t>
          </w:r>
          <w:bookmarkEnd w:id="14"/>
        </w:p>
        <w:sdt>
          <w:sdtPr>
            <w:id w:val="-686988142"/>
            <w:placeholder>
              <w:docPart w:val="52154E22AC2AA64D9699184DB3736514"/>
            </w:placeholder>
            <w:temporary/>
            <w:showingPlcHdr/>
            <w15:appearance w15:val="hidden"/>
          </w:sdtPr>
          <w:sdtEndPr/>
          <w:sdtContent>
            <w:p w14:paraId="6C97DD1C" w14:textId="77777777" w:rsidR="008C1C75" w:rsidRDefault="00CE59D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14:paraId="190A6FC3" w14:textId="77777777" w:rsidR="008C1C75" w:rsidRDefault="00CE59D0">
              <w:pPr>
                <w:pStyle w:val="Bibliography"/>
              </w:pPr>
              <w:r>
                <w:rPr>
                  <w:noProof/>
                  <w:lang w:val="en-GB" w:bidi="en-GB"/>
                </w:rPr>
                <w:t xml:space="preserve">Surname, F. M. (Year). </w:t>
              </w:r>
              <w:r>
                <w:rPr>
                  <w:i/>
                  <w:noProof/>
                  <w:lang w:val="en-GB" w:bidi="en-GB"/>
                </w:rPr>
                <w:t xml:space="preserve">Book Title. </w:t>
              </w:r>
              <w:r>
                <w:rPr>
                  <w:noProof/>
                  <w:lang w:val="en-GB" w:bidi="en-GB"/>
                </w:rPr>
                <w:t>City Name: Publisher Name.</w:t>
              </w:r>
            </w:p>
          </w:sdtContent>
        </w:sdt>
      </w:sdtContent>
    </w:sdt>
    <w:p w14:paraId="406E5798" w14:textId="77777777" w:rsidR="008C1C75" w:rsidRDefault="00CE59D0">
      <w:pPr>
        <w:pStyle w:val="SectionTitle"/>
      </w:pPr>
      <w:bookmarkStart w:id="15" w:name="_Toc116751833"/>
      <w:r>
        <w:rPr>
          <w:lang w:val="en-GB" w:bidi="en-GB"/>
        </w:rPr>
        <w:lastRenderedPageBreak/>
        <w:t>Footnotes</w:t>
      </w:r>
      <w:bookmarkEnd w:id="15"/>
    </w:p>
    <w:p w14:paraId="64232E32" w14:textId="77777777" w:rsidR="008C1C75" w:rsidRDefault="00CE59D0">
      <w:r>
        <w:rPr>
          <w:rStyle w:val="FootnoteReference"/>
          <w:lang w:val="en-GB" w:bidi="en-GB"/>
        </w:rPr>
        <w:t>1</w:t>
      </w:r>
      <w:sdt>
        <w:sdtPr>
          <w:id w:val="1069077422"/>
          <w:placeholder>
            <w:docPart w:val="587C2F06CC707C4DB0F10C0703FF869F"/>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14:paraId="34B0150C" w14:textId="77777777" w:rsidR="008C1C75" w:rsidRDefault="00CE59D0">
      <w:pPr>
        <w:pStyle w:val="SectionTitle"/>
      </w:pPr>
      <w:bookmarkStart w:id="16" w:name="_Toc116751834"/>
      <w:r>
        <w:rPr>
          <w:lang w:val="en-GB" w:bidi="en-GB"/>
        </w:rPr>
        <w:lastRenderedPageBreak/>
        <w:t>Tables</w:t>
      </w:r>
      <w:bookmarkEnd w:id="16"/>
    </w:p>
    <w:p w14:paraId="622441E0" w14:textId="77777777" w:rsidR="008C1C75" w:rsidRDefault="00CE59D0">
      <w:pPr>
        <w:pStyle w:val="NoSpacing"/>
      </w:pPr>
      <w:r>
        <w:rPr>
          <w:lang w:val="en-GB" w:bidi="en-GB"/>
        </w:rPr>
        <w:t>Table 1</w:t>
      </w:r>
    </w:p>
    <w:sdt>
      <w:sdtPr>
        <w:rPr>
          <w:rStyle w:val="Emphasis"/>
        </w:rPr>
        <w:id w:val="1042324137"/>
        <w:placeholder>
          <w:docPart w:val="04BDA0368917CE4BBA00566DFB664667"/>
        </w:placeholder>
        <w:temporary/>
        <w:showingPlcHdr/>
        <w15:appearance w15:val="hidden"/>
        <w:text/>
      </w:sdtPr>
      <w:sdtEndPr>
        <w:rPr>
          <w:rStyle w:val="DefaultParagraphFont"/>
          <w:i w:val="0"/>
          <w:iCs w:val="0"/>
        </w:rPr>
      </w:sdtEndPr>
      <w:sdtContent>
        <w:p w14:paraId="24002A62" w14:textId="77777777" w:rsidR="008C1C75" w:rsidRDefault="00CE59D0">
          <w:pPr>
            <w:pStyle w:val="NoSpacing"/>
          </w:pPr>
          <w:r>
            <w:rPr>
              <w:rStyle w:val="Emphasis"/>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14:paraId="0C09CC0D" w14:textId="77777777" w:rsidTr="008C1C75">
        <w:trPr>
          <w:cnfStyle w:val="100000000000" w:firstRow="1" w:lastRow="0" w:firstColumn="0" w:lastColumn="0" w:oddVBand="0" w:evenVBand="0" w:oddHBand="0" w:evenHBand="0" w:firstRowFirstColumn="0" w:firstRowLastColumn="0" w:lastRowFirstColumn="0" w:lastRowLastColumn="0"/>
        </w:trPr>
        <w:tc>
          <w:tcPr>
            <w:tcW w:w="1001" w:type="pct"/>
          </w:tcPr>
          <w:p w14:paraId="3566BCAE" w14:textId="77777777" w:rsidR="008C1C75" w:rsidRDefault="00CE59D0">
            <w:pPr>
              <w:pStyle w:val="NoSpacing"/>
            </w:pPr>
            <w:r>
              <w:rPr>
                <w:lang w:val="en-GB" w:bidi="en-GB"/>
              </w:rPr>
              <w:t>Column Head</w:t>
            </w:r>
          </w:p>
        </w:tc>
        <w:tc>
          <w:tcPr>
            <w:tcW w:w="1000" w:type="pct"/>
          </w:tcPr>
          <w:p w14:paraId="41613933" w14:textId="77777777" w:rsidR="008C1C75" w:rsidRDefault="00CE59D0">
            <w:pPr>
              <w:pStyle w:val="NoSpacing"/>
            </w:pPr>
            <w:r>
              <w:rPr>
                <w:lang w:val="en-GB" w:bidi="en-GB"/>
              </w:rPr>
              <w:t>Column Head</w:t>
            </w:r>
          </w:p>
        </w:tc>
        <w:tc>
          <w:tcPr>
            <w:tcW w:w="1000" w:type="pct"/>
          </w:tcPr>
          <w:p w14:paraId="49DC3923" w14:textId="77777777" w:rsidR="008C1C75" w:rsidRDefault="00CE59D0">
            <w:pPr>
              <w:pStyle w:val="NoSpacing"/>
            </w:pPr>
            <w:r>
              <w:rPr>
                <w:lang w:val="en-GB" w:bidi="en-GB"/>
              </w:rPr>
              <w:t>Column Head</w:t>
            </w:r>
          </w:p>
        </w:tc>
        <w:tc>
          <w:tcPr>
            <w:tcW w:w="1000" w:type="pct"/>
          </w:tcPr>
          <w:p w14:paraId="2088C4DD" w14:textId="77777777" w:rsidR="008C1C75" w:rsidRDefault="00CE59D0">
            <w:pPr>
              <w:pStyle w:val="NoSpacing"/>
            </w:pPr>
            <w:r>
              <w:rPr>
                <w:lang w:val="en-GB" w:bidi="en-GB"/>
              </w:rPr>
              <w:t>Column Head</w:t>
            </w:r>
          </w:p>
        </w:tc>
        <w:tc>
          <w:tcPr>
            <w:tcW w:w="999" w:type="pct"/>
          </w:tcPr>
          <w:p w14:paraId="39F52143" w14:textId="77777777" w:rsidR="008C1C75" w:rsidRDefault="00CE59D0">
            <w:pPr>
              <w:pStyle w:val="NoSpacing"/>
            </w:pPr>
            <w:r>
              <w:rPr>
                <w:lang w:val="en-GB" w:bidi="en-GB"/>
              </w:rPr>
              <w:t>Column Head</w:t>
            </w:r>
          </w:p>
        </w:tc>
      </w:tr>
      <w:tr w:rsidR="008C1C75" w14:paraId="768882AD" w14:textId="77777777" w:rsidTr="008C1C75">
        <w:tc>
          <w:tcPr>
            <w:tcW w:w="1001" w:type="pct"/>
          </w:tcPr>
          <w:p w14:paraId="6EE5D7DA" w14:textId="77777777" w:rsidR="008C1C75" w:rsidRDefault="00CE59D0">
            <w:pPr>
              <w:pStyle w:val="NoSpacing"/>
            </w:pPr>
            <w:r>
              <w:rPr>
                <w:lang w:val="en-GB" w:bidi="en-GB"/>
              </w:rPr>
              <w:t>Row Head</w:t>
            </w:r>
          </w:p>
        </w:tc>
        <w:tc>
          <w:tcPr>
            <w:tcW w:w="1000" w:type="pct"/>
          </w:tcPr>
          <w:p w14:paraId="0296AAD4" w14:textId="77777777" w:rsidR="008C1C75" w:rsidRDefault="00CE59D0">
            <w:pPr>
              <w:pStyle w:val="NoSpacing"/>
            </w:pPr>
            <w:r>
              <w:rPr>
                <w:lang w:val="en-GB" w:bidi="en-GB"/>
              </w:rPr>
              <w:t>123</w:t>
            </w:r>
          </w:p>
        </w:tc>
        <w:tc>
          <w:tcPr>
            <w:tcW w:w="1000" w:type="pct"/>
          </w:tcPr>
          <w:p w14:paraId="69243864" w14:textId="77777777" w:rsidR="008C1C75" w:rsidRDefault="00CE59D0">
            <w:pPr>
              <w:pStyle w:val="NoSpacing"/>
            </w:pPr>
            <w:r>
              <w:rPr>
                <w:lang w:val="en-GB" w:bidi="en-GB"/>
              </w:rPr>
              <w:t>123</w:t>
            </w:r>
          </w:p>
        </w:tc>
        <w:tc>
          <w:tcPr>
            <w:tcW w:w="1000" w:type="pct"/>
          </w:tcPr>
          <w:p w14:paraId="2D944912" w14:textId="77777777" w:rsidR="008C1C75" w:rsidRDefault="00CE59D0">
            <w:pPr>
              <w:pStyle w:val="NoSpacing"/>
            </w:pPr>
            <w:r>
              <w:rPr>
                <w:lang w:val="en-GB" w:bidi="en-GB"/>
              </w:rPr>
              <w:t>123</w:t>
            </w:r>
          </w:p>
        </w:tc>
        <w:tc>
          <w:tcPr>
            <w:tcW w:w="999" w:type="pct"/>
          </w:tcPr>
          <w:p w14:paraId="2CC401DF" w14:textId="77777777" w:rsidR="008C1C75" w:rsidRDefault="00CE59D0">
            <w:pPr>
              <w:pStyle w:val="NoSpacing"/>
            </w:pPr>
            <w:r>
              <w:rPr>
                <w:lang w:val="en-GB" w:bidi="en-GB"/>
              </w:rPr>
              <w:t>123</w:t>
            </w:r>
          </w:p>
        </w:tc>
      </w:tr>
      <w:tr w:rsidR="008C1C75" w14:paraId="1FC3B539" w14:textId="77777777" w:rsidTr="008C1C75">
        <w:tc>
          <w:tcPr>
            <w:tcW w:w="1001" w:type="pct"/>
          </w:tcPr>
          <w:p w14:paraId="6E0A2FAA" w14:textId="77777777" w:rsidR="008C1C75" w:rsidRDefault="00CE59D0">
            <w:pPr>
              <w:pStyle w:val="NoSpacing"/>
            </w:pPr>
            <w:r>
              <w:rPr>
                <w:lang w:val="en-GB" w:bidi="en-GB"/>
              </w:rPr>
              <w:t>Row Head</w:t>
            </w:r>
          </w:p>
        </w:tc>
        <w:tc>
          <w:tcPr>
            <w:tcW w:w="1000" w:type="pct"/>
          </w:tcPr>
          <w:p w14:paraId="17D380AD" w14:textId="77777777" w:rsidR="008C1C75" w:rsidRDefault="00CE59D0">
            <w:pPr>
              <w:pStyle w:val="NoSpacing"/>
            </w:pPr>
            <w:r>
              <w:rPr>
                <w:lang w:val="en-GB" w:bidi="en-GB"/>
              </w:rPr>
              <w:t>456</w:t>
            </w:r>
          </w:p>
        </w:tc>
        <w:tc>
          <w:tcPr>
            <w:tcW w:w="1000" w:type="pct"/>
          </w:tcPr>
          <w:p w14:paraId="27FC2053" w14:textId="77777777" w:rsidR="008C1C75" w:rsidRDefault="00CE59D0">
            <w:pPr>
              <w:pStyle w:val="NoSpacing"/>
            </w:pPr>
            <w:r>
              <w:rPr>
                <w:lang w:val="en-GB" w:bidi="en-GB"/>
              </w:rPr>
              <w:t>456</w:t>
            </w:r>
          </w:p>
        </w:tc>
        <w:tc>
          <w:tcPr>
            <w:tcW w:w="1000" w:type="pct"/>
          </w:tcPr>
          <w:p w14:paraId="0E70E1D4" w14:textId="77777777" w:rsidR="008C1C75" w:rsidRDefault="00CE59D0">
            <w:pPr>
              <w:pStyle w:val="NoSpacing"/>
            </w:pPr>
            <w:r>
              <w:rPr>
                <w:lang w:val="en-GB" w:bidi="en-GB"/>
              </w:rPr>
              <w:t>456</w:t>
            </w:r>
          </w:p>
        </w:tc>
        <w:tc>
          <w:tcPr>
            <w:tcW w:w="999" w:type="pct"/>
          </w:tcPr>
          <w:p w14:paraId="1B94350B" w14:textId="77777777" w:rsidR="008C1C75" w:rsidRDefault="00CE59D0">
            <w:pPr>
              <w:pStyle w:val="NoSpacing"/>
            </w:pPr>
            <w:r>
              <w:rPr>
                <w:lang w:val="en-GB" w:bidi="en-GB"/>
              </w:rPr>
              <w:t>456</w:t>
            </w:r>
          </w:p>
        </w:tc>
      </w:tr>
      <w:tr w:rsidR="008C1C75" w14:paraId="043C6535" w14:textId="77777777" w:rsidTr="008C1C75">
        <w:tc>
          <w:tcPr>
            <w:tcW w:w="1001" w:type="pct"/>
          </w:tcPr>
          <w:p w14:paraId="320C1776" w14:textId="77777777" w:rsidR="008C1C75" w:rsidRDefault="00CE59D0">
            <w:pPr>
              <w:pStyle w:val="NoSpacing"/>
            </w:pPr>
            <w:r>
              <w:rPr>
                <w:lang w:val="en-GB" w:bidi="en-GB"/>
              </w:rPr>
              <w:t>Row Head</w:t>
            </w:r>
          </w:p>
        </w:tc>
        <w:tc>
          <w:tcPr>
            <w:tcW w:w="1000" w:type="pct"/>
          </w:tcPr>
          <w:p w14:paraId="14ECD5D9" w14:textId="77777777" w:rsidR="008C1C75" w:rsidRDefault="00CE59D0">
            <w:pPr>
              <w:pStyle w:val="NoSpacing"/>
            </w:pPr>
            <w:r>
              <w:rPr>
                <w:lang w:val="en-GB" w:bidi="en-GB"/>
              </w:rPr>
              <w:t>789</w:t>
            </w:r>
          </w:p>
        </w:tc>
        <w:tc>
          <w:tcPr>
            <w:tcW w:w="1000" w:type="pct"/>
          </w:tcPr>
          <w:p w14:paraId="5CD4A059" w14:textId="77777777" w:rsidR="008C1C75" w:rsidRDefault="00CE59D0">
            <w:pPr>
              <w:pStyle w:val="NoSpacing"/>
            </w:pPr>
            <w:r>
              <w:rPr>
                <w:lang w:val="en-GB" w:bidi="en-GB"/>
              </w:rPr>
              <w:t>789</w:t>
            </w:r>
          </w:p>
        </w:tc>
        <w:tc>
          <w:tcPr>
            <w:tcW w:w="1000" w:type="pct"/>
          </w:tcPr>
          <w:p w14:paraId="64187136" w14:textId="77777777" w:rsidR="008C1C75" w:rsidRDefault="00CE59D0">
            <w:pPr>
              <w:pStyle w:val="NoSpacing"/>
            </w:pPr>
            <w:r>
              <w:rPr>
                <w:lang w:val="en-GB" w:bidi="en-GB"/>
              </w:rPr>
              <w:t>789</w:t>
            </w:r>
          </w:p>
        </w:tc>
        <w:tc>
          <w:tcPr>
            <w:tcW w:w="999" w:type="pct"/>
          </w:tcPr>
          <w:p w14:paraId="18BC20A0" w14:textId="77777777" w:rsidR="008C1C75" w:rsidRDefault="00CE59D0">
            <w:pPr>
              <w:pStyle w:val="NoSpacing"/>
            </w:pPr>
            <w:r>
              <w:rPr>
                <w:lang w:val="en-GB" w:bidi="en-GB"/>
              </w:rPr>
              <w:t>789</w:t>
            </w:r>
          </w:p>
        </w:tc>
      </w:tr>
      <w:tr w:rsidR="008C1C75" w14:paraId="104E2D04" w14:textId="77777777" w:rsidTr="008C1C75">
        <w:tc>
          <w:tcPr>
            <w:tcW w:w="1001" w:type="pct"/>
          </w:tcPr>
          <w:p w14:paraId="1C0355E2" w14:textId="77777777" w:rsidR="008C1C75" w:rsidRDefault="00CE59D0">
            <w:pPr>
              <w:pStyle w:val="NoSpacing"/>
            </w:pPr>
            <w:r>
              <w:rPr>
                <w:lang w:val="en-GB" w:bidi="en-GB"/>
              </w:rPr>
              <w:t>Row Head</w:t>
            </w:r>
          </w:p>
        </w:tc>
        <w:tc>
          <w:tcPr>
            <w:tcW w:w="1000" w:type="pct"/>
          </w:tcPr>
          <w:p w14:paraId="47027859" w14:textId="77777777" w:rsidR="008C1C75" w:rsidRDefault="00CE59D0">
            <w:pPr>
              <w:pStyle w:val="NoSpacing"/>
            </w:pPr>
            <w:r>
              <w:rPr>
                <w:lang w:val="en-GB" w:bidi="en-GB"/>
              </w:rPr>
              <w:t>123</w:t>
            </w:r>
          </w:p>
        </w:tc>
        <w:tc>
          <w:tcPr>
            <w:tcW w:w="1000" w:type="pct"/>
          </w:tcPr>
          <w:p w14:paraId="44CFBF7B" w14:textId="77777777" w:rsidR="008C1C75" w:rsidRDefault="00CE59D0">
            <w:pPr>
              <w:pStyle w:val="NoSpacing"/>
            </w:pPr>
            <w:r>
              <w:rPr>
                <w:lang w:val="en-GB" w:bidi="en-GB"/>
              </w:rPr>
              <w:t>123</w:t>
            </w:r>
          </w:p>
        </w:tc>
        <w:tc>
          <w:tcPr>
            <w:tcW w:w="1000" w:type="pct"/>
          </w:tcPr>
          <w:p w14:paraId="70F1A0A8" w14:textId="77777777" w:rsidR="008C1C75" w:rsidRDefault="00CE59D0">
            <w:pPr>
              <w:pStyle w:val="NoSpacing"/>
            </w:pPr>
            <w:r>
              <w:rPr>
                <w:lang w:val="en-GB" w:bidi="en-GB"/>
              </w:rPr>
              <w:t>123</w:t>
            </w:r>
          </w:p>
        </w:tc>
        <w:tc>
          <w:tcPr>
            <w:tcW w:w="999" w:type="pct"/>
          </w:tcPr>
          <w:p w14:paraId="00AD381C" w14:textId="77777777" w:rsidR="008C1C75" w:rsidRDefault="00CE59D0">
            <w:pPr>
              <w:pStyle w:val="NoSpacing"/>
            </w:pPr>
            <w:r>
              <w:rPr>
                <w:lang w:val="en-GB" w:bidi="en-GB"/>
              </w:rPr>
              <w:t>123</w:t>
            </w:r>
          </w:p>
        </w:tc>
      </w:tr>
      <w:tr w:rsidR="008C1C75" w14:paraId="65B08AA1" w14:textId="77777777" w:rsidTr="008C1C75">
        <w:tc>
          <w:tcPr>
            <w:tcW w:w="1001" w:type="pct"/>
          </w:tcPr>
          <w:p w14:paraId="2221B7B1" w14:textId="77777777" w:rsidR="008C1C75" w:rsidRDefault="00CE59D0">
            <w:pPr>
              <w:pStyle w:val="NoSpacing"/>
            </w:pPr>
            <w:r>
              <w:rPr>
                <w:lang w:val="en-GB" w:bidi="en-GB"/>
              </w:rPr>
              <w:t>Row Head</w:t>
            </w:r>
          </w:p>
        </w:tc>
        <w:tc>
          <w:tcPr>
            <w:tcW w:w="1000" w:type="pct"/>
          </w:tcPr>
          <w:p w14:paraId="0290B9FD" w14:textId="77777777" w:rsidR="008C1C75" w:rsidRDefault="00CE59D0">
            <w:pPr>
              <w:pStyle w:val="NoSpacing"/>
            </w:pPr>
            <w:r>
              <w:rPr>
                <w:lang w:val="en-GB" w:bidi="en-GB"/>
              </w:rPr>
              <w:t>456</w:t>
            </w:r>
          </w:p>
        </w:tc>
        <w:tc>
          <w:tcPr>
            <w:tcW w:w="1000" w:type="pct"/>
          </w:tcPr>
          <w:p w14:paraId="053BCEFB" w14:textId="77777777" w:rsidR="008C1C75" w:rsidRDefault="00CE59D0">
            <w:pPr>
              <w:pStyle w:val="NoSpacing"/>
            </w:pPr>
            <w:r>
              <w:rPr>
                <w:lang w:val="en-GB" w:bidi="en-GB"/>
              </w:rPr>
              <w:t>456</w:t>
            </w:r>
          </w:p>
        </w:tc>
        <w:tc>
          <w:tcPr>
            <w:tcW w:w="1000" w:type="pct"/>
          </w:tcPr>
          <w:p w14:paraId="62802786" w14:textId="77777777" w:rsidR="008C1C75" w:rsidRDefault="00CE59D0">
            <w:pPr>
              <w:pStyle w:val="NoSpacing"/>
            </w:pPr>
            <w:r>
              <w:rPr>
                <w:lang w:val="en-GB" w:bidi="en-GB"/>
              </w:rPr>
              <w:t>456</w:t>
            </w:r>
          </w:p>
        </w:tc>
        <w:tc>
          <w:tcPr>
            <w:tcW w:w="999" w:type="pct"/>
          </w:tcPr>
          <w:p w14:paraId="69791892" w14:textId="77777777" w:rsidR="008C1C75" w:rsidRDefault="00CE59D0">
            <w:pPr>
              <w:pStyle w:val="NoSpacing"/>
            </w:pPr>
            <w:r>
              <w:rPr>
                <w:lang w:val="en-GB" w:bidi="en-GB"/>
              </w:rPr>
              <w:t>456</w:t>
            </w:r>
          </w:p>
        </w:tc>
      </w:tr>
      <w:tr w:rsidR="008C1C75" w14:paraId="5AFC012E" w14:textId="77777777" w:rsidTr="008C1C75">
        <w:tc>
          <w:tcPr>
            <w:tcW w:w="1001" w:type="pct"/>
          </w:tcPr>
          <w:p w14:paraId="40C32A6A" w14:textId="77777777" w:rsidR="008C1C75" w:rsidRDefault="00CE59D0">
            <w:pPr>
              <w:pStyle w:val="NoSpacing"/>
            </w:pPr>
            <w:r>
              <w:rPr>
                <w:lang w:val="en-GB" w:bidi="en-GB"/>
              </w:rPr>
              <w:t>Row Head</w:t>
            </w:r>
          </w:p>
        </w:tc>
        <w:tc>
          <w:tcPr>
            <w:tcW w:w="1000" w:type="pct"/>
          </w:tcPr>
          <w:p w14:paraId="1A3EFBE0" w14:textId="77777777" w:rsidR="008C1C75" w:rsidRDefault="00CE59D0">
            <w:pPr>
              <w:pStyle w:val="NoSpacing"/>
            </w:pPr>
            <w:r>
              <w:rPr>
                <w:lang w:val="en-GB" w:bidi="en-GB"/>
              </w:rPr>
              <w:t>789</w:t>
            </w:r>
          </w:p>
        </w:tc>
        <w:tc>
          <w:tcPr>
            <w:tcW w:w="1000" w:type="pct"/>
          </w:tcPr>
          <w:p w14:paraId="7D519245" w14:textId="77777777" w:rsidR="008C1C75" w:rsidRDefault="00CE59D0">
            <w:pPr>
              <w:pStyle w:val="NoSpacing"/>
            </w:pPr>
            <w:r>
              <w:rPr>
                <w:lang w:val="en-GB" w:bidi="en-GB"/>
              </w:rPr>
              <w:t>789</w:t>
            </w:r>
          </w:p>
        </w:tc>
        <w:tc>
          <w:tcPr>
            <w:tcW w:w="1000" w:type="pct"/>
          </w:tcPr>
          <w:p w14:paraId="3D654F5D" w14:textId="77777777" w:rsidR="008C1C75" w:rsidRDefault="00CE59D0">
            <w:pPr>
              <w:pStyle w:val="NoSpacing"/>
            </w:pPr>
            <w:r>
              <w:rPr>
                <w:lang w:val="en-GB" w:bidi="en-GB"/>
              </w:rPr>
              <w:t>789</w:t>
            </w:r>
          </w:p>
        </w:tc>
        <w:tc>
          <w:tcPr>
            <w:tcW w:w="999" w:type="pct"/>
          </w:tcPr>
          <w:p w14:paraId="72A264A5" w14:textId="77777777" w:rsidR="008C1C75" w:rsidRDefault="00CE59D0">
            <w:pPr>
              <w:pStyle w:val="NoSpacing"/>
            </w:pPr>
            <w:r>
              <w:rPr>
                <w:lang w:val="en-GB" w:bidi="en-GB"/>
              </w:rPr>
              <w:t>789</w:t>
            </w:r>
          </w:p>
        </w:tc>
      </w:tr>
    </w:tbl>
    <w:p w14:paraId="10C629A4" w14:textId="77777777" w:rsidR="008C1C75" w:rsidRDefault="00CE59D0">
      <w:pPr>
        <w:pStyle w:val="TableFigure"/>
      </w:pPr>
      <w:r>
        <w:rPr>
          <w:rStyle w:val="Emphasis"/>
          <w:lang w:val="en-GB" w:bidi="en-GB"/>
        </w:rPr>
        <w:t>Note</w:t>
      </w:r>
      <w:r>
        <w:rPr>
          <w:lang w:val="en-GB" w:bidi="en-GB"/>
        </w:rPr>
        <w:t xml:space="preserve">: </w:t>
      </w:r>
      <w:sdt>
        <w:sdtPr>
          <w:id w:val="668988805"/>
          <w:placeholder>
            <w:docPart w:val="C7B48CACA1A7C54288730366F590010F"/>
          </w:placeholder>
          <w:temporary/>
          <w:showingPlcHdr/>
          <w15:appearance w15:val="hidden"/>
        </w:sdtPr>
        <w:sdtEnd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14:paraId="1D382995" w14:textId="77777777" w:rsidR="008C1C75" w:rsidRDefault="00CE59D0">
      <w:pPr>
        <w:pStyle w:val="SectionTitle"/>
      </w:pPr>
      <w:bookmarkStart w:id="17" w:name="_Toc116751835"/>
      <w:r>
        <w:rPr>
          <w:lang w:val="en-GB" w:bidi="en-GB"/>
        </w:rPr>
        <w:lastRenderedPageBreak/>
        <w:t>Figures</w:t>
      </w:r>
      <w:bookmarkEnd w:id="17"/>
    </w:p>
    <w:p w14:paraId="0EA00B07" w14:textId="77777777" w:rsidR="008C1C75" w:rsidRDefault="00CE59D0">
      <w:pPr>
        <w:pStyle w:val="NoSpacing"/>
      </w:pPr>
      <w:r>
        <w:rPr>
          <w:noProof/>
          <w:lang w:eastAsia="en-US"/>
        </w:rPr>
        <w:drawing>
          <wp:inline distT="0" distB="0" distL="0" distR="0" wp14:anchorId="12EE24F4" wp14:editId="550C660D">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2CD3D37A" w14:textId="77777777"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3B629278EC487B4CB6B2DA1C4D21A586"/>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5564B12E" w14:textId="77777777"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E05C77">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4D7B" w14:textId="77777777" w:rsidR="00510E08" w:rsidRDefault="00510E08">
      <w:pPr>
        <w:spacing w:line="240" w:lineRule="auto"/>
      </w:pPr>
      <w:r>
        <w:separator/>
      </w:r>
    </w:p>
  </w:endnote>
  <w:endnote w:type="continuationSeparator" w:id="0">
    <w:p w14:paraId="611FB315" w14:textId="77777777" w:rsidR="00510E08" w:rsidRDefault="00510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10863" w14:textId="77777777" w:rsidR="00510E08" w:rsidRDefault="00510E08">
      <w:pPr>
        <w:spacing w:line="240" w:lineRule="auto"/>
      </w:pPr>
      <w:r>
        <w:separator/>
      </w:r>
    </w:p>
  </w:footnote>
  <w:footnote w:type="continuationSeparator" w:id="0">
    <w:p w14:paraId="51B7579B" w14:textId="77777777" w:rsidR="00510E08" w:rsidRDefault="00510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69449" w14:textId="77777777" w:rsidR="008C1C75" w:rsidRDefault="00510E08">
    <w:pPr>
      <w:pStyle w:val="Header"/>
    </w:pPr>
    <w:sdt>
      <w:sdtPr>
        <w:rPr>
          <w:rStyle w:val="Strong"/>
        </w:rPr>
        <w:alias w:val="Running head"/>
        <w:tag w:val=""/>
        <w:id w:val="1072628492"/>
        <w:placeholder>
          <w:docPart w:val="C7B48CACA1A7C54288730366F590010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E59D0">
          <w:rPr>
            <w:rStyle w:val="Strong"/>
            <w:lang w:val="en-GB" w:bidi="en-GB"/>
          </w:rPr>
          <w:t>[Shortened Title up to 50 Characters]</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6C1F" w14:textId="77777777" w:rsidR="008C1C75" w:rsidRDefault="00CE59D0">
    <w:pPr>
      <w:pStyle w:val="Header"/>
      <w:rPr>
        <w:rStyle w:val="Strong"/>
      </w:rPr>
    </w:pPr>
    <w:r>
      <w:rPr>
        <w:lang w:val="en-GB" w:bidi="en-GB"/>
      </w:rPr>
      <w:t xml:space="preserve">Running head: </w:t>
    </w:r>
    <w:sdt>
      <w:sdtPr>
        <w:rPr>
          <w:rStyle w:val="Strong"/>
        </w:rPr>
        <w:alias w:val="Running head"/>
        <w:tag w:val=""/>
        <w:id w:val="-696842620"/>
        <w:placeholder>
          <w:docPart w:val="3B629278EC487B4CB6B2DA1C4D21A586"/>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lang w:val="en-GB" w:bidi="en-GB"/>
          </w:rPr>
          <w:t>[Shortened Title up to 50 Characters]</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C4406A"/>
    <w:multiLevelType w:val="hybridMultilevel"/>
    <w:tmpl w:val="4EA46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C90D20"/>
    <w:multiLevelType w:val="hybridMultilevel"/>
    <w:tmpl w:val="6A3010D0"/>
    <w:lvl w:ilvl="0" w:tplc="7D62B30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C44C63"/>
    <w:multiLevelType w:val="hybridMultilevel"/>
    <w:tmpl w:val="43880D86"/>
    <w:lvl w:ilvl="0" w:tplc="4ECAF0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99"/>
    <w:rsid w:val="000C14EC"/>
    <w:rsid w:val="001332E9"/>
    <w:rsid w:val="001D53B1"/>
    <w:rsid w:val="002244A7"/>
    <w:rsid w:val="0023025E"/>
    <w:rsid w:val="002C62D6"/>
    <w:rsid w:val="00324B46"/>
    <w:rsid w:val="00510E08"/>
    <w:rsid w:val="00580371"/>
    <w:rsid w:val="005A2899"/>
    <w:rsid w:val="006945D4"/>
    <w:rsid w:val="006B3A4C"/>
    <w:rsid w:val="007231B6"/>
    <w:rsid w:val="00760201"/>
    <w:rsid w:val="008000C1"/>
    <w:rsid w:val="00857945"/>
    <w:rsid w:val="00862019"/>
    <w:rsid w:val="008C1C75"/>
    <w:rsid w:val="00B17B1D"/>
    <w:rsid w:val="00B54116"/>
    <w:rsid w:val="00CE59D0"/>
    <w:rsid w:val="00E05C77"/>
    <w:rsid w:val="00E97746"/>
    <w:rsid w:val="00EC73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DB0BB"/>
  <w15:chartTrackingRefBased/>
  <w15:docId w15:val="{BBACBBCC-5DC2-5941-B606-96CE3680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5A2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MBANR001@myuct.ac.za"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rilombard/Library/Containers/com.microsoft.Word/Data/Library/Application%20Support/Microsoft/Office/16.0/DTS/en-GB%7b0C54D0D4-0BD4-1D4F-990C-BAE2422AD19D%7d/%7b040C1519-54EE-7245-B85B-F2DE6F123442%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41AF8B3C9C4A46A966CF0FCE263AF9"/>
        <w:category>
          <w:name w:val="General"/>
          <w:gallery w:val="placeholder"/>
        </w:category>
        <w:types>
          <w:type w:val="bbPlcHdr"/>
        </w:types>
        <w:behaviors>
          <w:behavior w:val="content"/>
        </w:behaviors>
        <w:guid w:val="{95EA45FC-955D-B348-AEE4-FF2EE5E19DFF}"/>
      </w:docPartPr>
      <w:docPartBody>
        <w:p w:rsidR="00000000" w:rsidRDefault="002507B0">
          <w:pPr>
            <w:pStyle w:val="D741AF8B3C9C4A46A966CF0FCE263AF9"/>
          </w:pPr>
          <w:r>
            <w:rPr>
              <w:lang w:val="en-GB" w:bidi="en-GB"/>
            </w:rPr>
            <w:t>[Title here, up to 12 words, on one to two lines]</w:t>
          </w:r>
        </w:p>
      </w:docPartBody>
    </w:docPart>
    <w:docPart>
      <w:docPartPr>
        <w:name w:val="F91314618D511C498438B417CE2A5A82"/>
        <w:category>
          <w:name w:val="General"/>
          <w:gallery w:val="placeholder"/>
        </w:category>
        <w:types>
          <w:type w:val="bbPlcHdr"/>
        </w:types>
        <w:behaviors>
          <w:behavior w:val="content"/>
        </w:behaviors>
        <w:guid w:val="{87035420-597E-844D-BBC6-EFCE4E90482D}"/>
      </w:docPartPr>
      <w:docPartBody>
        <w:p w:rsidR="00000000" w:rsidRDefault="002507B0">
          <w:pPr>
            <w:pStyle w:val="F91314618D511C498438B417CE2A5A82"/>
          </w:pPr>
          <w:r>
            <w:rPr>
              <w:lang w:val="en-GB" w:bidi="en-GB"/>
            </w:rPr>
            <w:t>[Include any grant/funding information and a complete correspondence address.]</w:t>
          </w:r>
        </w:p>
      </w:docPartBody>
    </w:docPart>
    <w:docPart>
      <w:docPartPr>
        <w:name w:val="49337E0555FB0F4C96B6BD67DA00D93D"/>
        <w:category>
          <w:name w:val="General"/>
          <w:gallery w:val="placeholder"/>
        </w:category>
        <w:types>
          <w:type w:val="bbPlcHdr"/>
        </w:types>
        <w:behaviors>
          <w:behavior w:val="content"/>
        </w:behaviors>
        <w:guid w:val="{03A51805-0604-B242-BE04-58E9CA0DC278}"/>
      </w:docPartPr>
      <w:docPartBody>
        <w:p w:rsidR="00000000" w:rsidRDefault="002507B0">
          <w:pPr>
            <w:pStyle w:val="49337E0555FB0F4C96B6BD67DA00D93D"/>
          </w:pPr>
          <w:r>
            <w:rPr>
              <w:lang w:val="en-GB" w:bidi="en-GB"/>
            </w:rPr>
            <w:t>[Title here, up to 12 words, on one to two lines]</w:t>
          </w:r>
        </w:p>
      </w:docPartBody>
    </w:docPart>
    <w:docPart>
      <w:docPartPr>
        <w:name w:val="52154E22AC2AA64D9699184DB3736514"/>
        <w:category>
          <w:name w:val="General"/>
          <w:gallery w:val="placeholder"/>
        </w:category>
        <w:types>
          <w:type w:val="bbPlcHdr"/>
        </w:types>
        <w:behaviors>
          <w:behavior w:val="content"/>
        </w:behaviors>
        <w:guid w:val="{44E639F1-1176-A141-A188-959BADC7B3A3}"/>
      </w:docPartPr>
      <w:docPartBody>
        <w:p w:rsidR="00404954" w:rsidRDefault="002507B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rsidR="00000000" w:rsidRDefault="002507B0">
          <w:pPr>
            <w:pStyle w:val="52154E22AC2AA64D9699184DB3736514"/>
          </w:pPr>
          <w:r>
            <w:rPr>
              <w:noProof/>
              <w:lang w:val="en-GB" w:bidi="en-GB"/>
            </w:rPr>
            <w:t xml:space="preserve">Surname, F. M. (Year). </w:t>
          </w:r>
          <w:r>
            <w:rPr>
              <w:i/>
              <w:noProof/>
              <w:lang w:val="en-GB" w:bidi="en-GB"/>
            </w:rPr>
            <w:t xml:space="preserve">Book Title. </w:t>
          </w:r>
          <w:r>
            <w:rPr>
              <w:noProof/>
              <w:lang w:val="en-GB" w:bidi="en-GB"/>
            </w:rPr>
            <w:t>City Name: Publisher Name.</w:t>
          </w:r>
        </w:p>
      </w:docPartBody>
    </w:docPart>
    <w:docPart>
      <w:docPartPr>
        <w:name w:val="587C2F06CC707C4DB0F10C0703FF869F"/>
        <w:category>
          <w:name w:val="General"/>
          <w:gallery w:val="placeholder"/>
        </w:category>
        <w:types>
          <w:type w:val="bbPlcHdr"/>
        </w:types>
        <w:behaviors>
          <w:behavior w:val="content"/>
        </w:behaviors>
        <w:guid w:val="{13969CE3-6AE7-9E44-A3B7-5E76B4F7B099}"/>
      </w:docPartPr>
      <w:docPartBody>
        <w:p w:rsidR="00000000" w:rsidRDefault="002507B0">
          <w:pPr>
            <w:pStyle w:val="587C2F06CC707C4DB0F10C0703FF869F"/>
          </w:pPr>
          <w:r>
            <w:rPr>
              <w:lang w:val="en-GB" w:bidi="en-GB"/>
            </w:rPr>
            <w:t>[Add footnotes, if any, on their own page following the references.  For APA formatting requirements, it’s easy to just type your own footnote references an</w:t>
          </w:r>
          <w:r>
            <w:rPr>
              <w:lang w:val="en-GB" w:bidi="en-GB"/>
            </w:rPr>
            <w:t xml:space="preserve">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w:t>
          </w:r>
          <w:r>
            <w:rPr>
              <w:rStyle w:val="Emphasis"/>
              <w:lang w:val="en-GB" w:bidi="en-GB"/>
            </w:rPr>
            <w:t>ence as well.)</w:t>
          </w:r>
          <w:r>
            <w:rPr>
              <w:lang w:val="en-GB" w:bidi="en-GB"/>
            </w:rPr>
            <w:t>]</w:t>
          </w:r>
        </w:p>
      </w:docPartBody>
    </w:docPart>
    <w:docPart>
      <w:docPartPr>
        <w:name w:val="04BDA0368917CE4BBA00566DFB664667"/>
        <w:category>
          <w:name w:val="General"/>
          <w:gallery w:val="placeholder"/>
        </w:category>
        <w:types>
          <w:type w:val="bbPlcHdr"/>
        </w:types>
        <w:behaviors>
          <w:behavior w:val="content"/>
        </w:behaviors>
        <w:guid w:val="{931A0C6C-D302-EB43-853B-31CF293BDE88}"/>
      </w:docPartPr>
      <w:docPartBody>
        <w:p w:rsidR="00000000" w:rsidRDefault="002507B0">
          <w:pPr>
            <w:pStyle w:val="04BDA0368917CE4BBA00566DFB664667"/>
          </w:pPr>
          <w:r>
            <w:rPr>
              <w:rStyle w:val="Emphasis"/>
              <w:lang w:val="en-GB" w:bidi="en-GB"/>
            </w:rPr>
            <w:t>[Table Title]</w:t>
          </w:r>
        </w:p>
      </w:docPartBody>
    </w:docPart>
    <w:docPart>
      <w:docPartPr>
        <w:name w:val="C7B48CACA1A7C54288730366F590010F"/>
        <w:category>
          <w:name w:val="General"/>
          <w:gallery w:val="placeholder"/>
        </w:category>
        <w:types>
          <w:type w:val="bbPlcHdr"/>
        </w:types>
        <w:behaviors>
          <w:behavior w:val="content"/>
        </w:behaviors>
        <w:guid w:val="{55AA4749-6392-D847-80EA-90069E6C723E}"/>
      </w:docPartPr>
      <w:docPartBody>
        <w:p w:rsidR="00000000" w:rsidRDefault="002507B0">
          <w:pPr>
            <w:pStyle w:val="C7B48CACA1A7C54288730366F590010F"/>
          </w:pPr>
          <w:r>
            <w:rPr>
              <w:lang w:val="en-GB" w:bidi="en-GB"/>
            </w:rPr>
            <w:t xml:space="preserve">[Place all tables for your paper in a tables section, following the references (and, if applicable, the footnotes).  Start a new page for each table, include a table number and table title for each, as shown on this page.  </w:t>
          </w:r>
          <w:r>
            <w:rPr>
              <w:lang w:val="en-GB" w:bidi="en-GB"/>
            </w:rPr>
            <w:t>All explanatory text appears in a table note that follows the table, such as this one.  Use the Table/Figure style to get the spacing between table and note.  Tables in APA format can use single or 1.5-line spacing.  Include a heading for every row and col</w:t>
          </w:r>
          <w:r>
            <w:rPr>
              <w:lang w:val="en-GB" w:bidi="en-GB"/>
            </w:rPr>
            <w:t>umn, even if the content seems obvious.  To insert a table, on the Insert tab, tap Table.  New tables that you create in this document use APA format by default.]</w:t>
          </w:r>
        </w:p>
      </w:docPartBody>
    </w:docPart>
    <w:docPart>
      <w:docPartPr>
        <w:name w:val="3B629278EC487B4CB6B2DA1C4D21A586"/>
        <w:category>
          <w:name w:val="General"/>
          <w:gallery w:val="placeholder"/>
        </w:category>
        <w:types>
          <w:type w:val="bbPlcHdr"/>
        </w:types>
        <w:behaviors>
          <w:behavior w:val="content"/>
        </w:behaviors>
        <w:guid w:val="{572B9086-D6F0-F742-B811-B338F7BD3B2F}"/>
      </w:docPartPr>
      <w:docPartBody>
        <w:p w:rsidR="00000000" w:rsidRDefault="002507B0">
          <w:pPr>
            <w:pStyle w:val="3B629278EC487B4CB6B2DA1C4D21A586"/>
          </w:pPr>
          <w:r>
            <w:rPr>
              <w:lang w:val="en-GB" w:bidi="en-GB"/>
            </w:rPr>
            <w:t>[Include all figures in their own section, following references (and footnotes and tables, if</w:t>
          </w:r>
          <w:r>
            <w:rPr>
              <w:lang w:val="en-GB" w:bidi="en-GB"/>
            </w:rPr>
            <w:t xml:space="preserve">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B0"/>
    <w:rsid w:val="002507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1AF8B3C9C4A46A966CF0FCE263AF9">
    <w:name w:val="D741AF8B3C9C4A46A966CF0FCE263AF9"/>
  </w:style>
  <w:style w:type="paragraph" w:customStyle="1" w:styleId="A33162B0FBB20843BE4370A7EF31C3F2">
    <w:name w:val="A33162B0FBB20843BE4370A7EF31C3F2"/>
  </w:style>
  <w:style w:type="paragraph" w:customStyle="1" w:styleId="5E622D3CCDBBD9419D0931AFC3A037B1">
    <w:name w:val="5E622D3CCDBBD9419D0931AFC3A037B1"/>
  </w:style>
  <w:style w:type="paragraph" w:customStyle="1" w:styleId="F91314618D511C498438B417CE2A5A82">
    <w:name w:val="F91314618D511C498438B417CE2A5A82"/>
  </w:style>
  <w:style w:type="character" w:styleId="Emphasis">
    <w:name w:val="Emphasis"/>
    <w:basedOn w:val="DefaultParagraphFont"/>
    <w:uiPriority w:val="20"/>
    <w:unhideWhenUsed/>
    <w:qFormat/>
    <w:rPr>
      <w:i/>
      <w:iCs/>
    </w:rPr>
  </w:style>
  <w:style w:type="paragraph" w:customStyle="1" w:styleId="0CFB9CE9ED875840B29D83CF88DA0CF2">
    <w:name w:val="0CFB9CE9ED875840B29D83CF88DA0CF2"/>
  </w:style>
  <w:style w:type="paragraph" w:customStyle="1" w:styleId="7A50B80703F96244951BEC438397A67E">
    <w:name w:val="7A50B80703F96244951BEC438397A67E"/>
  </w:style>
  <w:style w:type="paragraph" w:customStyle="1" w:styleId="49337E0555FB0F4C96B6BD67DA00D93D">
    <w:name w:val="49337E0555FB0F4C96B6BD67DA00D93D"/>
  </w:style>
  <w:style w:type="paragraph" w:customStyle="1" w:styleId="49E3293F8600ED4384283A0103AA08D1">
    <w:name w:val="49E3293F8600ED4384283A0103AA08D1"/>
  </w:style>
  <w:style w:type="paragraph" w:customStyle="1" w:styleId="DD611212CFBB8C4A9E3B5B24312EDDC7">
    <w:name w:val="DD611212CFBB8C4A9E3B5B24312EDDC7"/>
  </w:style>
  <w:style w:type="paragraph" w:customStyle="1" w:styleId="EDFF8CDAACE5CB4CA74DAF443C19C512">
    <w:name w:val="EDFF8CDAACE5CB4CA74DAF443C19C512"/>
  </w:style>
  <w:style w:type="paragraph" w:customStyle="1" w:styleId="F74A24ABC7A9DB44AB7789224B7F1304">
    <w:name w:val="F74A24ABC7A9DB44AB7789224B7F1304"/>
  </w:style>
  <w:style w:type="paragraph" w:customStyle="1" w:styleId="AC0569ADFA359C4F9793391F0F540878">
    <w:name w:val="AC0569ADFA359C4F9793391F0F54087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4C2B01DD0B724444990D3DCEBBCAD3DA">
    <w:name w:val="4C2B01DD0B724444990D3DCEBBCAD3DA"/>
  </w:style>
  <w:style w:type="paragraph" w:customStyle="1" w:styleId="461B6B9E97DAA14489AFD77AB3C04AC7">
    <w:name w:val="461B6B9E97DAA14489AFD77AB3C04AC7"/>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58613B6DB5102F41971A7414B62CF69F">
    <w:name w:val="58613B6DB5102F41971A7414B62CF69F"/>
  </w:style>
  <w:style w:type="paragraph" w:customStyle="1" w:styleId="869718F1BB9B8941865AA787EC53A5B8">
    <w:name w:val="869718F1BB9B8941865AA787EC53A5B8"/>
  </w:style>
  <w:style w:type="paragraph" w:customStyle="1" w:styleId="2B6EC8A5CBBC2D4F957BE1CD72DD35B7">
    <w:name w:val="2B6EC8A5CBBC2D4F957BE1CD72DD35B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574454F3EDFE4C48A7CFE2E671B8BA91">
    <w:name w:val="574454F3EDFE4C48A7CFE2E671B8BA91"/>
  </w:style>
  <w:style w:type="paragraph" w:customStyle="1" w:styleId="E327694E137C584286B29A7DDE410A06">
    <w:name w:val="E327694E137C584286B29A7DDE410A06"/>
  </w:style>
  <w:style w:type="paragraph" w:customStyle="1" w:styleId="477D91985527AE48B3BDB0170F365134">
    <w:name w:val="477D91985527AE48B3BDB0170F365134"/>
  </w:style>
  <w:style w:type="paragraph" w:styleId="Bibliography">
    <w:name w:val="Bibliography"/>
    <w:basedOn w:val="Normal"/>
    <w:next w:val="Normal"/>
    <w:uiPriority w:val="37"/>
    <w:semiHidden/>
    <w:unhideWhenUsed/>
  </w:style>
  <w:style w:type="paragraph" w:customStyle="1" w:styleId="52154E22AC2AA64D9699184DB3736514">
    <w:name w:val="52154E22AC2AA64D9699184DB3736514"/>
  </w:style>
  <w:style w:type="paragraph" w:customStyle="1" w:styleId="587C2F06CC707C4DB0F10C0703FF869F">
    <w:name w:val="587C2F06CC707C4DB0F10C0703FF869F"/>
  </w:style>
  <w:style w:type="paragraph" w:customStyle="1" w:styleId="04BDA0368917CE4BBA00566DFB664667">
    <w:name w:val="04BDA0368917CE4BBA00566DFB664667"/>
  </w:style>
  <w:style w:type="paragraph" w:customStyle="1" w:styleId="C7B48CACA1A7C54288730366F590010F">
    <w:name w:val="C7B48CACA1A7C54288730366F590010F"/>
  </w:style>
  <w:style w:type="paragraph" w:customStyle="1" w:styleId="3B629278EC487B4CB6B2DA1C4D21A586">
    <w:name w:val="3B629278EC487B4CB6B2DA1C4D21A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29</TotalTime>
  <Pages>18</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Knowledge Representation tool to assist Rational Closure diagnosis</dc:title>
  <dc:subject/>
  <dc:creator>Microsoft Office User</dc:creator>
  <cp:keywords/>
  <dc:description/>
  <cp:lastModifiedBy>Anri Lombard</cp:lastModifiedBy>
  <cp:revision>18</cp:revision>
  <dcterms:created xsi:type="dcterms:W3CDTF">2022-10-15T16:21:00Z</dcterms:created>
  <dcterms:modified xsi:type="dcterms:W3CDTF">2022-10-15T16:58:00Z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